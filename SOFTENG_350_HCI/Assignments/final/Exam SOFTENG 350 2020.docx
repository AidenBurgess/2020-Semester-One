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923C" w14:textId="77777777" w:rsidR="001B29E6" w:rsidRDefault="001B29E6">
      <w:pPr>
        <w:jc w:val="center"/>
        <w:rPr>
          <w:b/>
          <w:sz w:val="40"/>
        </w:rPr>
      </w:pPr>
      <w:r>
        <w:rPr>
          <w:b/>
          <w:sz w:val="40"/>
        </w:rPr>
        <w:t>THE UNIVERSITY OF AUCKLAND</w:t>
      </w:r>
    </w:p>
    <w:p w14:paraId="6489D160" w14:textId="77777777" w:rsidR="001B29E6" w:rsidRPr="00873472" w:rsidRDefault="001B29E6">
      <w:pPr>
        <w:rPr>
          <w:b/>
          <w:caps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1B29E6" w14:paraId="13D0D636" w14:textId="77777777">
        <w:trPr>
          <w:jc w:val="center"/>
        </w:trPr>
        <w:tc>
          <w:tcPr>
            <w:tcW w:w="6186" w:type="dxa"/>
          </w:tcPr>
          <w:p w14:paraId="163237F4" w14:textId="77777777" w:rsidR="001B29E6" w:rsidRDefault="001B29E6">
            <w:pPr>
              <w:jc w:val="center"/>
              <w:rPr>
                <w:b/>
              </w:rPr>
            </w:pPr>
          </w:p>
          <w:p w14:paraId="1F994A95" w14:textId="433627EA" w:rsidR="001B29E6" w:rsidRDefault="00207BFB" w:rsidP="00207BFB">
            <w:pPr>
              <w:tabs>
                <w:tab w:val="center" w:pos="2985"/>
                <w:tab w:val="left" w:pos="3840"/>
              </w:tabs>
              <w:rPr>
                <w:b/>
              </w:rPr>
            </w:pPr>
            <w:r>
              <w:rPr>
                <w:b/>
              </w:rPr>
              <w:tab/>
            </w:r>
            <w:sdt>
              <w:sdtPr>
                <w:rPr>
                  <w:b/>
                  <w:szCs w:val="24"/>
                </w:rPr>
                <w:alias w:val="Term Description"/>
                <w:tag w:val="TermLong"/>
                <w:id w:val="-676111862"/>
                <w:placeholder>
                  <w:docPart w:val="80BBB5B5B16F4090B8EFF19747315869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TermLong[1]" w:storeItemID="{862E3090-585E-4A02-9542-11F15B905F89}"/>
                <w:text/>
              </w:sdtPr>
              <w:sdtEndPr/>
              <w:sdtContent>
                <w:r w:rsidR="00567B10" w:rsidRPr="00567B10">
                  <w:rPr>
                    <w:b/>
                    <w:szCs w:val="24"/>
                  </w:rPr>
                  <w:t>FIRST SEMESTER, 2020</w:t>
                </w:r>
              </w:sdtContent>
            </w:sdt>
          </w:p>
          <w:p w14:paraId="56CEFFC8" w14:textId="77777777" w:rsidR="001B29E6" w:rsidRDefault="001B29E6">
            <w:pPr>
              <w:jc w:val="center"/>
              <w:rPr>
                <w:b/>
              </w:rPr>
            </w:pPr>
            <w:r>
              <w:rPr>
                <w:b/>
              </w:rPr>
              <w:t xml:space="preserve">Campus: </w:t>
            </w:r>
            <w:sdt>
              <w:sdtPr>
                <w:rPr>
                  <w:b/>
                </w:rPr>
                <w:alias w:val="Taught campus(es)"/>
                <w:tag w:val="Taught_x0020_campus_x0028_es_x0029_"/>
                <w:id w:val="-696616386"/>
                <w:placeholder>
                  <w:docPart w:val="A04BDBF618E84EE5ABC22A2ABDF4DA92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Taught_x0020_campus_x0028_es_x0029_[1]" w:storeItemID="{862E3090-585E-4A02-9542-11F15B905F89}"/>
                <w:text/>
              </w:sdtPr>
              <w:sdtEndPr/>
              <w:sdtContent>
                <w:r w:rsidR="00915BD5">
                  <w:rPr>
                    <w:b/>
                    <w:lang w:val="en-NZ"/>
                  </w:rPr>
                  <w:t>City</w:t>
                </w:r>
              </w:sdtContent>
            </w:sdt>
          </w:p>
          <w:p w14:paraId="5E378AB3" w14:textId="77777777" w:rsidR="001B29E6" w:rsidRDefault="00330E7D" w:rsidP="00330E7D">
            <w:pPr>
              <w:tabs>
                <w:tab w:val="left" w:pos="2505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14:paraId="72176876" w14:textId="77777777" w:rsidR="00330E7D" w:rsidRDefault="00330E7D" w:rsidP="00CA1132">
      <w:pPr>
        <w:jc w:val="center"/>
      </w:pPr>
    </w:p>
    <w:sdt>
      <w:sdtPr>
        <w:rPr>
          <w:b/>
        </w:rPr>
        <w:alias w:val="Long Subject"/>
        <w:tag w:val="Long_x0020_Subject"/>
        <w:id w:val="-1836908275"/>
        <w:placeholder>
          <w:docPart w:val="D89A9D0804F54BA19D4DCD5CCF18AF9C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Long_x0020_Subject[1]" w:storeItemID="{862E3090-585E-4A02-9542-11F15B905F89}"/>
        <w:text/>
      </w:sdtPr>
      <w:sdtEndPr/>
      <w:sdtContent>
        <w:p w14:paraId="070F69D0" w14:textId="5D26FFD6" w:rsidR="00E42E9B" w:rsidRDefault="00915BD5" w:rsidP="00330E7D">
          <w:pPr>
            <w:pStyle w:val="Header"/>
            <w:jc w:val="center"/>
            <w:rPr>
              <w:b/>
            </w:rPr>
          </w:pPr>
          <w:r>
            <w:rPr>
              <w:b/>
              <w:lang w:val="en-NZ"/>
            </w:rPr>
            <w:t>SOFTWARE ENGINEERING</w:t>
          </w:r>
        </w:p>
      </w:sdtContent>
    </w:sdt>
    <w:p w14:paraId="3DA5DD1A" w14:textId="77777777" w:rsidR="00330E7D" w:rsidRDefault="00330E7D" w:rsidP="00CA1132">
      <w:pPr>
        <w:jc w:val="center"/>
      </w:pPr>
    </w:p>
    <w:sdt>
      <w:sdtPr>
        <w:rPr>
          <w:b/>
        </w:rPr>
        <w:alias w:val="Full Course Title"/>
        <w:tag w:val="Full_x0020_Title"/>
        <w:id w:val="324323517"/>
        <w:placeholder>
          <w:docPart w:val="BE6EE58107FE49FCBBE427A925A0378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Full_x0020_Title[1]" w:storeItemID="{862E3090-585E-4A02-9542-11F15B905F89}"/>
        <w:text/>
      </w:sdtPr>
      <w:sdtEndPr/>
      <w:sdtContent>
        <w:p w14:paraId="1F1FFEFF" w14:textId="1855AD43" w:rsidR="00C06FBD" w:rsidRPr="00330E7D" w:rsidRDefault="00915BD5" w:rsidP="00C06FBD">
          <w:pPr>
            <w:pStyle w:val="Header"/>
            <w:jc w:val="center"/>
            <w:rPr>
              <w:b/>
            </w:rPr>
          </w:pPr>
          <w:r>
            <w:rPr>
              <w:b/>
              <w:lang w:val="en-NZ"/>
            </w:rPr>
            <w:t>Human Computer Interaction</w:t>
          </w:r>
        </w:p>
      </w:sdtContent>
    </w:sdt>
    <w:p w14:paraId="3C881F8A" w14:textId="77777777" w:rsidR="00330E7D" w:rsidRDefault="00330E7D" w:rsidP="00CA1132">
      <w:pPr>
        <w:jc w:val="center"/>
      </w:pPr>
    </w:p>
    <w:p w14:paraId="4D2ED430" w14:textId="32249BF3" w:rsidR="001B29E6" w:rsidRDefault="00330E7D" w:rsidP="00CA1132">
      <w:pPr>
        <w:jc w:val="center"/>
        <w:rPr>
          <w:b/>
        </w:rPr>
      </w:pPr>
      <w:r>
        <w:rPr>
          <w:b/>
        </w:rPr>
        <w:t xml:space="preserve"> </w:t>
      </w:r>
      <w:r w:rsidR="001B29E6">
        <w:rPr>
          <w:b/>
        </w:rPr>
        <w:t xml:space="preserve">(Time Allowed: </w:t>
      </w:r>
      <w:r w:rsidR="00567B10">
        <w:rPr>
          <w:b/>
          <w:lang w:val="en-NZ"/>
        </w:rPr>
        <w:t>TWO HOURS</w:t>
      </w:r>
      <w:r w:rsidR="001B29E6">
        <w:rPr>
          <w:b/>
        </w:rPr>
        <w:t>)</w:t>
      </w:r>
    </w:p>
    <w:p w14:paraId="188F1439" w14:textId="77777777" w:rsidR="001B29E6" w:rsidRDefault="001B29E6">
      <w:pPr>
        <w:jc w:val="center"/>
        <w:rPr>
          <w:b/>
        </w:rPr>
      </w:pPr>
    </w:p>
    <w:p w14:paraId="44079FEE" w14:textId="77777777" w:rsidR="00330E7D" w:rsidRDefault="00330E7D">
      <w:pPr>
        <w:jc w:val="center"/>
        <w:rPr>
          <w:b/>
        </w:rPr>
      </w:pPr>
    </w:p>
    <w:p w14:paraId="738F4367" w14:textId="77777777" w:rsidR="001B29E6" w:rsidRDefault="001B29E6">
      <w:pPr>
        <w:jc w:val="center"/>
        <w:rPr>
          <w:b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AF5C8B" w14:paraId="1F5F66AD" w14:textId="77777777" w:rsidTr="000D1BEF">
        <w:trPr>
          <w:trHeight w:val="3195"/>
        </w:trPr>
        <w:tc>
          <w:tcPr>
            <w:tcW w:w="9214" w:type="dxa"/>
          </w:tcPr>
          <w:p w14:paraId="57F6EE65" w14:textId="77777777" w:rsidR="00567B10" w:rsidRPr="00FA4A3D" w:rsidRDefault="00567B10" w:rsidP="00AF5C8B">
            <w:pPr>
              <w:rPr>
                <w:bCs/>
              </w:rPr>
            </w:pPr>
            <w:r w:rsidRPr="00FA4A3D">
              <w:rPr>
                <w:bCs/>
              </w:rPr>
              <w:t>Note:</w:t>
            </w:r>
          </w:p>
          <w:p w14:paraId="10892C32" w14:textId="77777777" w:rsidR="00567B10" w:rsidRDefault="00567B10" w:rsidP="00AF5C8B">
            <w:pPr>
              <w:rPr>
                <w:b/>
                <w:bCs/>
              </w:rPr>
            </w:pPr>
          </w:p>
          <w:p w14:paraId="66F2ED07" w14:textId="37248EDB" w:rsidR="00AF5C8B" w:rsidRPr="000D1BEF" w:rsidRDefault="00AF5C8B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 xml:space="preserve">Submission timing. </w:t>
            </w:r>
          </w:p>
          <w:p w14:paraId="107C1A5C" w14:textId="6713B53B" w:rsidR="00AF5C8B" w:rsidRDefault="00AF5C8B" w:rsidP="00AF5C8B">
            <w:r>
              <w:t xml:space="preserve">The </w:t>
            </w:r>
            <w:r w:rsidR="00567B10">
              <w:t>final assessment</w:t>
            </w:r>
            <w:r>
              <w:t xml:space="preserve"> will be released at </w:t>
            </w:r>
            <w:r w:rsidR="00295803">
              <w:t>1pm</w:t>
            </w:r>
            <w:r>
              <w:t xml:space="preserve"> </w:t>
            </w:r>
            <w:r w:rsidR="00295803">
              <w:t>June</w:t>
            </w:r>
            <w:r>
              <w:t xml:space="preserve"> </w:t>
            </w:r>
            <w:r w:rsidR="00295803">
              <w:t>1</w:t>
            </w:r>
            <w:r>
              <w:t>8</w:t>
            </w:r>
            <w:r w:rsidR="00475C7F">
              <w:t>,</w:t>
            </w:r>
            <w:r>
              <w:t xml:space="preserve"> 2020 and due after 24 hours at </w:t>
            </w:r>
            <w:r w:rsidR="00361870">
              <w:t>12:59</w:t>
            </w:r>
            <w:r w:rsidR="00295803">
              <w:t>pm</w:t>
            </w:r>
            <w:r>
              <w:t xml:space="preserve"> </w:t>
            </w:r>
            <w:r w:rsidR="00295803">
              <w:t>June</w:t>
            </w:r>
            <w:r>
              <w:t xml:space="preserve"> </w:t>
            </w:r>
            <w:r w:rsidR="00295803">
              <w:t>1</w:t>
            </w:r>
            <w:r>
              <w:t xml:space="preserve">9, 2020. The </w:t>
            </w:r>
            <w:r w:rsidR="00567B10">
              <w:t>final assessment</w:t>
            </w:r>
            <w:r>
              <w:t xml:space="preserve"> is intended to be completed in </w:t>
            </w:r>
            <w:r w:rsidR="00567B10">
              <w:t>two hours</w:t>
            </w:r>
            <w:r>
              <w:t xml:space="preserve"> (</w:t>
            </w:r>
            <w:r w:rsidR="00295803">
              <w:t>115</w:t>
            </w:r>
            <w:r>
              <w:t xml:space="preserve"> minutes of working time plus </w:t>
            </w:r>
            <w:r w:rsidR="00295803">
              <w:t>5</w:t>
            </w:r>
            <w:r w:rsidR="005307C3">
              <w:t xml:space="preserve"> minutes </w:t>
            </w:r>
            <w:r>
              <w:t>allotted to scan items).</w:t>
            </w:r>
          </w:p>
          <w:p w14:paraId="040BF5B8" w14:textId="77777777" w:rsidR="00AF5C8B" w:rsidRDefault="00AF5C8B" w:rsidP="00AF5C8B"/>
          <w:p w14:paraId="59DE5375" w14:textId="77777777" w:rsidR="00AF5C8B" w:rsidRPr="000D1BEF" w:rsidRDefault="00AF5C8B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>Submission process.</w:t>
            </w:r>
          </w:p>
          <w:p w14:paraId="7B2BD6F1" w14:textId="54C7DD7C" w:rsidR="000670E3" w:rsidRDefault="00AF5C8B" w:rsidP="000D1BEF">
            <w:r>
              <w:t xml:space="preserve">The </w:t>
            </w:r>
            <w:r w:rsidR="009A669A">
              <w:t xml:space="preserve">final assessment </w:t>
            </w:r>
            <w:r>
              <w:t xml:space="preserve">questions </w:t>
            </w:r>
            <w:r w:rsidR="00FC12DE">
              <w:t xml:space="preserve">(this document) </w:t>
            </w:r>
            <w:r>
              <w:t xml:space="preserve">will be delivered via a Microsoft Word file that can be downloaded and edited. </w:t>
            </w:r>
            <w:r w:rsidR="000670E3">
              <w:t>There are three types of answer format</w:t>
            </w:r>
            <w:r w:rsidR="00015C58">
              <w:t>.</w:t>
            </w:r>
          </w:p>
          <w:p w14:paraId="74D86944" w14:textId="05AC6A0E" w:rsidR="000670E3" w:rsidRDefault="000670E3" w:rsidP="000D1BEF">
            <w:r>
              <w:t>Questions that require typed answers:</w:t>
            </w:r>
            <w:r w:rsidR="00AF5C8B">
              <w:t xml:space="preserve"> </w:t>
            </w:r>
          </w:p>
          <w:p w14:paraId="7FCE2229" w14:textId="77777777" w:rsidR="00015C58" w:rsidRDefault="00AF5C8B" w:rsidP="000670E3">
            <w:pPr>
              <w:pStyle w:val="ListParagraph"/>
              <w:numPr>
                <w:ilvl w:val="0"/>
                <w:numId w:val="16"/>
              </w:numPr>
            </w:pPr>
            <w:r>
              <w:t>Q1</w:t>
            </w:r>
          </w:p>
          <w:p w14:paraId="61248036" w14:textId="7832FE84" w:rsidR="000670E3" w:rsidRDefault="00015C58" w:rsidP="000670E3">
            <w:pPr>
              <w:pStyle w:val="ListParagraph"/>
              <w:numPr>
                <w:ilvl w:val="0"/>
                <w:numId w:val="16"/>
              </w:numPr>
            </w:pPr>
            <w:r>
              <w:t>Q3.2, Q3.3, Q3.4</w:t>
            </w:r>
            <w:r w:rsidR="00AF5C8B">
              <w:t xml:space="preserve"> </w:t>
            </w:r>
          </w:p>
          <w:p w14:paraId="779F4E25" w14:textId="3FB355FE" w:rsidR="000670E3" w:rsidRDefault="000670E3" w:rsidP="000670E3"/>
          <w:p w14:paraId="25F5C11D" w14:textId="5FFE2CFB" w:rsidR="000670E3" w:rsidRDefault="000670E3" w:rsidP="000670E3">
            <w:r>
              <w:t>Questions that require an implementation answer:</w:t>
            </w:r>
          </w:p>
          <w:p w14:paraId="0A8095B5" w14:textId="567A5026" w:rsidR="000670E3" w:rsidRDefault="00AF5C8B" w:rsidP="000670E3">
            <w:pPr>
              <w:pStyle w:val="ListParagraph"/>
              <w:numPr>
                <w:ilvl w:val="0"/>
                <w:numId w:val="16"/>
              </w:numPr>
            </w:pPr>
            <w:r>
              <w:t>Q2</w:t>
            </w:r>
          </w:p>
          <w:p w14:paraId="2D61B532" w14:textId="77777777" w:rsidR="00015C58" w:rsidRDefault="00015C58" w:rsidP="00015C58">
            <w:pPr>
              <w:pStyle w:val="ListParagraph"/>
            </w:pPr>
          </w:p>
          <w:p w14:paraId="3AD241BA" w14:textId="36ECCA7B" w:rsidR="000670E3" w:rsidRDefault="000670E3" w:rsidP="000670E3">
            <w:r>
              <w:t>Questions that require a paper and pen/pencil answer:</w:t>
            </w:r>
          </w:p>
          <w:p w14:paraId="69C3C199" w14:textId="5AA4FB14" w:rsidR="000670E3" w:rsidRDefault="000670E3" w:rsidP="000670E3">
            <w:pPr>
              <w:pStyle w:val="ListParagraph"/>
              <w:numPr>
                <w:ilvl w:val="0"/>
                <w:numId w:val="16"/>
              </w:numPr>
            </w:pPr>
            <w:r>
              <w:t>Q3.1</w:t>
            </w:r>
          </w:p>
          <w:p w14:paraId="2E6357DB" w14:textId="77777777" w:rsidR="00015C58" w:rsidRDefault="00015C58" w:rsidP="00015C58">
            <w:pPr>
              <w:pStyle w:val="ListParagraph"/>
            </w:pPr>
          </w:p>
          <w:p w14:paraId="3F13E755" w14:textId="6B8ED911" w:rsidR="00015C58" w:rsidRDefault="00AF5C8B" w:rsidP="00015C58">
            <w:r>
              <w:t xml:space="preserve">Students will need white paper, pencils and/or pens, an eraser. Students will use the </w:t>
            </w:r>
            <w:proofErr w:type="spellStart"/>
            <w:r w:rsidRPr="00015C58">
              <w:rPr>
                <w:i/>
                <w:iCs/>
              </w:rPr>
              <w:t>camscanner</w:t>
            </w:r>
            <w:proofErr w:type="spellEnd"/>
            <w:r>
              <w:t xml:space="preserve"> app </w:t>
            </w:r>
            <w:r w:rsidR="000D1BEF">
              <w:t xml:space="preserve">(or similar) </w:t>
            </w:r>
            <w:r>
              <w:t xml:space="preserve">to scan images. All </w:t>
            </w:r>
            <w:r w:rsidR="00015C58">
              <w:t xml:space="preserve">typed and paper </w:t>
            </w:r>
            <w:r>
              <w:t>responses should be submitted as a combined PDF file.</w:t>
            </w:r>
            <w:r w:rsidR="000E5127">
              <w:t xml:space="preserve"> </w:t>
            </w:r>
            <w:r w:rsidR="00567B10">
              <w:t>The implementation is submitted as an HTML file.</w:t>
            </w:r>
          </w:p>
          <w:p w14:paraId="51DA7665" w14:textId="77777777" w:rsidR="00015C58" w:rsidRDefault="00015C58" w:rsidP="00015C58"/>
          <w:p w14:paraId="18BF188C" w14:textId="799E8829" w:rsidR="00AF5C8B" w:rsidRDefault="000D1BEF" w:rsidP="00015C58">
            <w:r>
              <w:t>For each question and sub-question, state any assumptions that you have.</w:t>
            </w:r>
          </w:p>
          <w:p w14:paraId="56AF2139" w14:textId="77777777" w:rsidR="000D1BEF" w:rsidRDefault="000D1BEF" w:rsidP="000D1BEF"/>
          <w:p w14:paraId="68F68AD6" w14:textId="5F93EAAB" w:rsidR="00AF5C8B" w:rsidRPr="000D1BEF" w:rsidRDefault="00AF5C8B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 xml:space="preserve">Material </w:t>
            </w:r>
            <w:r w:rsidR="00B423ED">
              <w:rPr>
                <w:b/>
                <w:bCs/>
              </w:rPr>
              <w:t>c</w:t>
            </w:r>
            <w:r w:rsidRPr="000D1BEF">
              <w:rPr>
                <w:b/>
                <w:bCs/>
              </w:rPr>
              <w:t xml:space="preserve">overed. </w:t>
            </w:r>
          </w:p>
          <w:p w14:paraId="55391825" w14:textId="3E6E134D" w:rsidR="00AF5C8B" w:rsidRDefault="00295803" w:rsidP="00AF5C8B">
            <w:r>
              <w:t>The</w:t>
            </w:r>
            <w:r w:rsidR="00AF5C8B">
              <w:t xml:space="preserve"> </w:t>
            </w:r>
            <w:r w:rsidR="009A669A">
              <w:t>final assessment</w:t>
            </w:r>
            <w:r w:rsidR="00AF5C8B">
              <w:t xml:space="preserve"> is intended to be “</w:t>
            </w:r>
            <w:r w:rsidR="00AF5C8B" w:rsidRPr="000D1BEF">
              <w:rPr>
                <w:i/>
                <w:iCs/>
              </w:rPr>
              <w:t>open-book</w:t>
            </w:r>
            <w:r w:rsidR="00AF5C8B">
              <w:t xml:space="preserve">”, which includes all readings and lecture content from the course. Other online content is not needed for the test </w:t>
            </w:r>
            <w:r w:rsidR="000D1BEF">
              <w:t xml:space="preserve">(apart from the </w:t>
            </w:r>
            <w:r w:rsidR="00015C58">
              <w:t>files</w:t>
            </w:r>
            <w:r w:rsidR="00475C7F">
              <w:t xml:space="preserve"> in Q</w:t>
            </w:r>
            <w:r w:rsidR="00015C58">
              <w:t>2</w:t>
            </w:r>
            <w:r w:rsidR="000D1BEF">
              <w:t xml:space="preserve">) </w:t>
            </w:r>
            <w:r w:rsidR="00AF5C8B">
              <w:t>and it is expected that students will not make use of any other online content during the test. Posting any test related material online is considered cheating.</w:t>
            </w:r>
          </w:p>
          <w:p w14:paraId="0A602C92" w14:textId="31F70EFA" w:rsidR="00AF5C8B" w:rsidRDefault="00AF5C8B" w:rsidP="00AF5C8B"/>
          <w:p w14:paraId="6E064D1B" w14:textId="3BC75FED" w:rsidR="00567B10" w:rsidRDefault="00567B10" w:rsidP="00AF5C8B"/>
          <w:p w14:paraId="6AB7D0C0" w14:textId="77777777" w:rsidR="009A669A" w:rsidRDefault="009A669A" w:rsidP="00AF5C8B"/>
          <w:p w14:paraId="269A8A73" w14:textId="476C8CFC" w:rsidR="00AF5C8B" w:rsidRPr="000D1BEF" w:rsidRDefault="00B423ED" w:rsidP="00AF5C8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Communication </w:t>
            </w:r>
            <w:r w:rsidR="009A669A">
              <w:rPr>
                <w:b/>
                <w:bCs/>
              </w:rPr>
              <w:t>during the assessment period</w:t>
            </w:r>
            <w:r w:rsidR="00AF5C8B" w:rsidRPr="000D1BEF">
              <w:rPr>
                <w:b/>
                <w:bCs/>
              </w:rPr>
              <w:t xml:space="preserve">. </w:t>
            </w:r>
          </w:p>
          <w:p w14:paraId="11BE141A" w14:textId="7B039B1F" w:rsidR="00AF5C8B" w:rsidRDefault="00AF5C8B" w:rsidP="00AF5C8B">
            <w:r>
              <w:t xml:space="preserve">It is expected that students won’t communicate with each other or anyone else about the </w:t>
            </w:r>
            <w:r w:rsidR="00361870">
              <w:t>assessment</w:t>
            </w:r>
            <w:r>
              <w:t xml:space="preserve"> during the testing period, thus students</w:t>
            </w:r>
            <w:r w:rsidR="00295803">
              <w:t xml:space="preserve"> should not post </w:t>
            </w:r>
            <w:r>
              <w:t>questions on Piazza or elsewhere.</w:t>
            </w:r>
          </w:p>
          <w:p w14:paraId="57631510" w14:textId="77777777" w:rsidR="000D1BEF" w:rsidRDefault="000D1BEF" w:rsidP="00AF5C8B"/>
          <w:p w14:paraId="420F2671" w14:textId="1F202327" w:rsidR="00361870" w:rsidRDefault="00361870" w:rsidP="00361870">
            <w:r>
              <w:t>If you wish to raise concerns during the Final Assessment, please call the Contact Centre for advice:  Auckland: 09 373 7513, Outside Auckland: 0800 61 62 63, International: +64 9 373 7513</w:t>
            </w:r>
            <w:r w:rsidR="007D1DE8">
              <w:t xml:space="preserve">. </w:t>
            </w:r>
            <w:r w:rsidR="007D1DE8" w:rsidRPr="007D1DE8">
              <w:t xml:space="preserve">The centre </w:t>
            </w:r>
            <w:r w:rsidR="007D1DE8">
              <w:t>is</w:t>
            </w:r>
            <w:r w:rsidR="007D1DE8" w:rsidRPr="007D1DE8">
              <w:t xml:space="preserve"> open until 10pm NZST.</w:t>
            </w:r>
          </w:p>
          <w:p w14:paraId="7137FB7B" w14:textId="77777777" w:rsidR="00361870" w:rsidRDefault="00361870" w:rsidP="00361870"/>
          <w:p w14:paraId="19BFCDC2" w14:textId="3E13CBC7" w:rsidR="00AF5C8B" w:rsidRPr="007D1DE8" w:rsidRDefault="00361870" w:rsidP="00361870">
            <w:pPr>
              <w:rPr>
                <w:lang w:val="en-NZ"/>
              </w:rPr>
            </w:pPr>
            <w:r>
              <w:t xml:space="preserve">For any Canvas issues, please use 24/7 help on Canvas by chat or phone. </w:t>
            </w:r>
            <w:hyperlink r:id="rId13" w:history="1">
              <w:r w:rsidRPr="00361870">
                <w:rPr>
                  <w:rStyle w:val="Hyperlink"/>
                  <w:b/>
                  <w:bCs/>
                  <w:i/>
                  <w:iCs/>
                  <w:lang w:val="en-NZ"/>
                </w:rPr>
                <w:t>Canvas Support Hotline</w:t>
              </w:r>
            </w:hyperlink>
            <w:r w:rsidRPr="00361870">
              <w:rPr>
                <w:i/>
                <w:iCs/>
                <w:lang w:val="en-NZ"/>
              </w:rPr>
              <w:t>: 0800 005 205</w:t>
            </w:r>
            <w:r>
              <w:rPr>
                <w:lang w:val="en-NZ"/>
              </w:rPr>
              <w:t xml:space="preserve">, </w:t>
            </w:r>
            <w:hyperlink r:id="rId14" w:history="1">
              <w:r w:rsidRPr="00361870">
                <w:rPr>
                  <w:rStyle w:val="Hyperlink"/>
                  <w:b/>
                  <w:bCs/>
                  <w:i/>
                  <w:iCs/>
                  <w:lang w:val="en-NZ"/>
                </w:rPr>
                <w:t>Chat with Canvas Support (Students)</w:t>
              </w:r>
            </w:hyperlink>
            <w:r w:rsidRPr="00361870">
              <w:rPr>
                <w:i/>
                <w:iCs/>
                <w:lang w:val="en-NZ"/>
              </w:rPr>
              <w:t> (Live chat with Canvas Support)</w:t>
            </w:r>
          </w:p>
          <w:p w14:paraId="1039CA82" w14:textId="141A9CFE" w:rsidR="00361870" w:rsidRDefault="00361870" w:rsidP="00361870"/>
          <w:p w14:paraId="5C0585DA" w14:textId="7830ED28" w:rsidR="00361870" w:rsidRDefault="00361870" w:rsidP="00361870">
            <w:r w:rsidRPr="00361870">
              <w:t>If any corrections are made during the 24 hours, you will be notified by a Canvas Announcement. Please ensure your notifications are turned on during this period.</w:t>
            </w:r>
          </w:p>
          <w:p w14:paraId="209FE585" w14:textId="77777777" w:rsidR="00361870" w:rsidRDefault="00361870" w:rsidP="00361870"/>
          <w:p w14:paraId="6E454193" w14:textId="053DFD2A" w:rsidR="00AF5C8B" w:rsidRPr="000D1BEF" w:rsidRDefault="000D1BEF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>Submission</w:t>
            </w:r>
            <w:r w:rsidR="00AF5C8B" w:rsidRPr="000D1BEF">
              <w:rPr>
                <w:b/>
                <w:bCs/>
              </w:rPr>
              <w:t xml:space="preserve">. </w:t>
            </w:r>
          </w:p>
          <w:p w14:paraId="71F183C9" w14:textId="746E7DC8" w:rsidR="00AF5C8B" w:rsidRDefault="00AF5C8B" w:rsidP="00AF5C8B">
            <w:r>
              <w:t xml:space="preserve">Upload </w:t>
            </w:r>
            <w:r w:rsidR="004A343D">
              <w:t xml:space="preserve">to Canvas </w:t>
            </w:r>
            <w:r>
              <w:t xml:space="preserve">as </w:t>
            </w:r>
            <w:r w:rsidR="004A343D">
              <w:t xml:space="preserve">two files, </w:t>
            </w:r>
            <w:r>
              <w:t>a</w:t>
            </w:r>
            <w:r w:rsidR="004A343D">
              <w:t xml:space="preserve">n </w:t>
            </w:r>
            <w:r w:rsidR="00380412">
              <w:t xml:space="preserve">updated </w:t>
            </w:r>
            <w:r w:rsidR="004A343D">
              <w:t>HTML file galleryStore08.html for Q2 and a</w:t>
            </w:r>
            <w:r>
              <w:t xml:space="preserve"> </w:t>
            </w:r>
            <w:r w:rsidR="000D1BEF">
              <w:t xml:space="preserve">single </w:t>
            </w:r>
            <w:r>
              <w:t xml:space="preserve">PDF </w:t>
            </w:r>
            <w:r w:rsidR="000D1BEF">
              <w:t>file</w:t>
            </w:r>
            <w:r w:rsidR="004A343D">
              <w:t xml:space="preserve"> for all other answers.</w:t>
            </w:r>
          </w:p>
          <w:p w14:paraId="4DDC6A06" w14:textId="1BDC5880" w:rsidR="00361870" w:rsidRDefault="00361870" w:rsidP="00AF5C8B"/>
          <w:p w14:paraId="67C12AFF" w14:textId="77777777" w:rsidR="00361870" w:rsidRDefault="00361870" w:rsidP="00361870">
            <w:r>
              <w:t xml:space="preserve">It is your responsibility to ensure your assessment is successfully submitted on time. Please don’t leave it to the last minute to submit your assessment. </w:t>
            </w:r>
          </w:p>
          <w:p w14:paraId="595998B3" w14:textId="77777777" w:rsidR="00AF5C8B" w:rsidRDefault="00AF5C8B" w:rsidP="00AF5C8B"/>
          <w:p w14:paraId="5D43ED68" w14:textId="77777777" w:rsidR="00AF5C8B" w:rsidRPr="000D1BEF" w:rsidRDefault="00AF5C8B" w:rsidP="00AF5C8B">
            <w:pPr>
              <w:rPr>
                <w:b/>
                <w:bCs/>
              </w:rPr>
            </w:pPr>
            <w:r w:rsidRPr="000D1BEF">
              <w:rPr>
                <w:b/>
                <w:bCs/>
              </w:rPr>
              <w:t xml:space="preserve">Declaration. </w:t>
            </w:r>
          </w:p>
          <w:p w14:paraId="11F79B95" w14:textId="1E979916" w:rsidR="00AF5C8B" w:rsidRDefault="00567DEC" w:rsidP="00AF5C8B">
            <w:r>
              <w:t>Please complete the declaration on p. 3.</w:t>
            </w:r>
          </w:p>
          <w:p w14:paraId="5A19AD5E" w14:textId="3C096002" w:rsidR="00AF5C8B" w:rsidRPr="00B00B29" w:rsidRDefault="00AF5C8B" w:rsidP="00AF5C8B"/>
        </w:tc>
      </w:tr>
      <w:tr w:rsidR="00AF5C8B" w14:paraId="0D461CF0" w14:textId="77777777" w:rsidTr="000D1BEF">
        <w:trPr>
          <w:trHeight w:val="1063"/>
        </w:trPr>
        <w:tc>
          <w:tcPr>
            <w:tcW w:w="9214" w:type="dxa"/>
          </w:tcPr>
          <w:p w14:paraId="27939713" w14:textId="3C11D36E" w:rsidR="00475C7F" w:rsidRDefault="00475C7F">
            <w:pPr>
              <w:rPr>
                <w:b/>
              </w:rPr>
            </w:pPr>
            <w:r>
              <w:rPr>
                <w:b/>
              </w:rPr>
              <w:lastRenderedPageBreak/>
              <w:t>Question</w:t>
            </w:r>
            <w:r w:rsidR="00361870">
              <w:rPr>
                <w:b/>
              </w:rPr>
              <w:t xml:space="preserve"> Format</w:t>
            </w:r>
            <w:r w:rsidR="00B423ED">
              <w:rPr>
                <w:b/>
              </w:rPr>
              <w:t>.</w:t>
            </w:r>
          </w:p>
          <w:p w14:paraId="64177A1C" w14:textId="45DC5CB8" w:rsidR="00475C7F" w:rsidRDefault="00475C7F" w:rsidP="00475C7F">
            <w:r>
              <w:t xml:space="preserve">There are three questions in this </w:t>
            </w:r>
            <w:r w:rsidR="009A669A">
              <w:t>final assessment</w:t>
            </w:r>
            <w:r w:rsidR="0016776B">
              <w:t xml:space="preserve"> </w:t>
            </w:r>
            <w:r>
              <w:t>worth a total of 100 marks. You should answer all questions.</w:t>
            </w:r>
          </w:p>
          <w:p w14:paraId="4C9C7554" w14:textId="294DFBC5" w:rsidR="00475C7F" w:rsidRDefault="00475C7F" w:rsidP="00475C7F"/>
          <w:p w14:paraId="2C04984B" w14:textId="5F936162" w:rsidR="00475C7F" w:rsidRDefault="00475C7F" w:rsidP="00475C7F">
            <w:r>
              <w:t xml:space="preserve">There are variations of </w:t>
            </w:r>
            <w:r w:rsidR="00567B10">
              <w:t>Q3</w:t>
            </w:r>
            <w:r>
              <w:t xml:space="preserve"> based on the </w:t>
            </w:r>
            <w:r w:rsidR="00B423ED">
              <w:t xml:space="preserve">last </w:t>
            </w:r>
            <w:r>
              <w:t xml:space="preserve">digit of your Student ID. </w:t>
            </w:r>
            <w:r w:rsidR="00567B10">
              <w:t>A</w:t>
            </w:r>
            <w:r w:rsidR="00B423ED">
              <w:t>nswer the variation that corresponds to your Student</w:t>
            </w:r>
            <w:r>
              <w:t xml:space="preserve"> ID as shown on the bottom left corner of your Student card (below).</w:t>
            </w:r>
            <w:r w:rsidR="00B423ED">
              <w:t xml:space="preserve"> Incorrect matches to the digits of your ID will result in 0 marks.</w:t>
            </w:r>
          </w:p>
          <w:p w14:paraId="29F2AE66" w14:textId="53542EC7" w:rsidR="00475C7F" w:rsidRPr="006C00BF" w:rsidRDefault="00475C7F" w:rsidP="006C00BF">
            <w:pPr>
              <w:jc w:val="center"/>
              <w:rPr>
                <w:lang w:val="en-NZ"/>
              </w:rPr>
            </w:pPr>
            <w:r>
              <w:fldChar w:fldCharType="begin"/>
            </w:r>
            <w:r w:rsidR="005307C3">
              <w:instrText xml:space="preserve"> INCLUDEPICTURE "C:\\var\\folders\\gt\\3cw27jtj23z5223dy1mrgcnw0000gp\\T\\com.microsoft.Word\\WebArchiveCopyPasteTempFiles\\1543271829565.jpg"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F7AAF02" wp14:editId="5098D42A">
                  <wp:extent cx="2749304" cy="1546674"/>
                  <wp:effectExtent l="0" t="0" r="0" b="3175"/>
                  <wp:docPr id="3" name="Picture 3" descr="Change in printing to reduce waste and improve efficiency - Th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nge in printing to reduce waste and improve efficiency - Th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884" cy="155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4C986063" w14:textId="77777777" w:rsidR="00FA4A3D" w:rsidRDefault="00FA4A3D" w:rsidP="00FA4A3D">
      <w:pPr>
        <w:tabs>
          <w:tab w:val="left" w:pos="1418"/>
        </w:tabs>
        <w:spacing w:line="20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7237"/>
      </w:tblGrid>
      <w:tr w:rsidR="00FA4A3D" w:rsidRPr="00294315" w14:paraId="30726FA1" w14:textId="77777777" w:rsidTr="00793401">
        <w:tc>
          <w:tcPr>
            <w:tcW w:w="1782" w:type="dxa"/>
            <w:shd w:val="clear" w:color="auto" w:fill="auto"/>
          </w:tcPr>
          <w:p w14:paraId="0CB6A2FD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Surname:</w:t>
            </w:r>
          </w:p>
        </w:tc>
        <w:tc>
          <w:tcPr>
            <w:tcW w:w="7460" w:type="dxa"/>
            <w:shd w:val="clear" w:color="auto" w:fill="auto"/>
          </w:tcPr>
          <w:p w14:paraId="55978266" w14:textId="230D079A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Burgess</w:t>
            </w:r>
          </w:p>
        </w:tc>
      </w:tr>
      <w:tr w:rsidR="00FA4A3D" w:rsidRPr="00294315" w14:paraId="264146C4" w14:textId="77777777" w:rsidTr="00793401">
        <w:tc>
          <w:tcPr>
            <w:tcW w:w="1782" w:type="dxa"/>
            <w:shd w:val="clear" w:color="auto" w:fill="auto"/>
          </w:tcPr>
          <w:p w14:paraId="31312E88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Forename(s):</w:t>
            </w:r>
          </w:p>
        </w:tc>
        <w:tc>
          <w:tcPr>
            <w:tcW w:w="7460" w:type="dxa"/>
            <w:shd w:val="clear" w:color="auto" w:fill="auto"/>
          </w:tcPr>
          <w:p w14:paraId="46D2F657" w14:textId="1F9B73CE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Aiden</w:t>
            </w:r>
          </w:p>
        </w:tc>
      </w:tr>
      <w:tr w:rsidR="00FA4A3D" w:rsidRPr="00294315" w14:paraId="43B4D139" w14:textId="77777777" w:rsidTr="00793401">
        <w:tc>
          <w:tcPr>
            <w:tcW w:w="1782" w:type="dxa"/>
            <w:shd w:val="clear" w:color="auto" w:fill="auto"/>
          </w:tcPr>
          <w:p w14:paraId="31449AE8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Student ID:</w:t>
            </w:r>
          </w:p>
        </w:tc>
        <w:tc>
          <w:tcPr>
            <w:tcW w:w="7460" w:type="dxa"/>
            <w:shd w:val="clear" w:color="auto" w:fill="auto"/>
          </w:tcPr>
          <w:p w14:paraId="2FF7779F" w14:textId="2F475A85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600280511</w:t>
            </w:r>
          </w:p>
        </w:tc>
      </w:tr>
    </w:tbl>
    <w:p w14:paraId="258724B8" w14:textId="77777777" w:rsidR="00FA4A3D" w:rsidRDefault="00FA4A3D"/>
    <w:p w14:paraId="6B7646B7" w14:textId="77777777" w:rsidR="00567DEC" w:rsidRDefault="00567DEC">
      <w:pPr>
        <w:rPr>
          <w:rStyle w:val="OutlineCourseOutlinehdgChar"/>
          <w:sz w:val="22"/>
        </w:rPr>
      </w:pPr>
      <w:r>
        <w:rPr>
          <w:rStyle w:val="OutlineCourseOutlinehdgChar"/>
          <w:sz w:val="22"/>
        </w:rPr>
        <w:br w:type="page"/>
      </w:r>
    </w:p>
    <w:p w14:paraId="58163121" w14:textId="38D8AD1F" w:rsidR="00567DEC" w:rsidRDefault="00567DEC" w:rsidP="00567DEC">
      <w:pPr>
        <w:jc w:val="both"/>
        <w:rPr>
          <w:rStyle w:val="OutlineCourseOutlinehdgChar"/>
          <w:sz w:val="22"/>
        </w:rPr>
      </w:pPr>
      <w:r>
        <w:rPr>
          <w:rStyle w:val="OutlineCourseOutlinehdgChar"/>
          <w:sz w:val="22"/>
        </w:rPr>
        <w:lastRenderedPageBreak/>
        <w:t>Declaration</w:t>
      </w:r>
    </w:p>
    <w:p w14:paraId="30C33EA7" w14:textId="77777777" w:rsidR="00567DEC" w:rsidRDefault="00567DEC" w:rsidP="00567DEC">
      <w:pPr>
        <w:jc w:val="both"/>
        <w:rPr>
          <w:rStyle w:val="OutlineCourseOutlinehdgChar"/>
          <w:sz w:val="22"/>
        </w:rPr>
      </w:pPr>
    </w:p>
    <w:p w14:paraId="0F387DD0" w14:textId="6667A21E" w:rsidR="00567DEC" w:rsidRPr="000978FB" w:rsidRDefault="00567DEC" w:rsidP="00567DEC">
      <w:pPr>
        <w:jc w:val="both"/>
        <w:rPr>
          <w:rStyle w:val="OutlineCourseOutlinehdgChar"/>
          <w:b w:val="0"/>
          <w:sz w:val="22"/>
        </w:rPr>
      </w:pPr>
      <w:r w:rsidRPr="000978FB">
        <w:rPr>
          <w:rStyle w:val="OutlineCourseOutlinehdgChar"/>
          <w:sz w:val="22"/>
        </w:rPr>
        <w:t xml:space="preserve">By submitting this </w:t>
      </w:r>
      <w:r>
        <w:rPr>
          <w:rStyle w:val="OutlineCourseOutlinehdgChar"/>
          <w:sz w:val="22"/>
        </w:rPr>
        <w:t>assessment</w:t>
      </w:r>
      <w:r w:rsidRPr="000978FB">
        <w:rPr>
          <w:rStyle w:val="OutlineCourseOutlinehdgChar"/>
          <w:sz w:val="22"/>
        </w:rPr>
        <w:t>, you confirm that:</w:t>
      </w:r>
    </w:p>
    <w:p w14:paraId="053F56BA" w14:textId="77777777" w:rsidR="00567DEC" w:rsidRPr="000978FB" w:rsidRDefault="00567DEC" w:rsidP="00567DEC">
      <w:pPr>
        <w:jc w:val="both"/>
        <w:rPr>
          <w:rStyle w:val="OutlineCourseOutlinehdgChar"/>
          <w:b w:val="0"/>
          <w:sz w:val="22"/>
        </w:rPr>
      </w:pPr>
    </w:p>
    <w:p w14:paraId="69EEDFF4" w14:textId="671C255D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sz w:val="22"/>
        </w:rPr>
      </w:pPr>
      <w:r w:rsidRPr="000978FB">
        <w:rPr>
          <w:rFonts w:cstheme="minorHAnsi"/>
          <w:sz w:val="22"/>
        </w:rPr>
        <w:t xml:space="preserve">You have completed this </w:t>
      </w:r>
      <w:r w:rsidR="009A669A">
        <w:rPr>
          <w:rFonts w:cstheme="minorHAnsi"/>
          <w:sz w:val="22"/>
        </w:rPr>
        <w:t xml:space="preserve">assessment </w:t>
      </w:r>
      <w:r w:rsidRPr="000978FB">
        <w:rPr>
          <w:rFonts w:cstheme="minorHAnsi"/>
          <w:sz w:val="22"/>
        </w:rPr>
        <w:t>with integrity and honesty and not co</w:t>
      </w:r>
      <w:r>
        <w:rPr>
          <w:rFonts w:cstheme="minorHAnsi"/>
          <w:sz w:val="22"/>
        </w:rPr>
        <w:t>mmitted any academic misconduct</w:t>
      </w:r>
      <w:r w:rsidRPr="000978FB">
        <w:rPr>
          <w:rFonts w:cstheme="minorHAnsi"/>
          <w:sz w:val="22"/>
        </w:rPr>
        <w:t xml:space="preserve"> (i.e. cheating, plagiarism, assisting others to cheat or copy, engaging the use of </w:t>
      </w:r>
      <w:proofErr w:type="gramStart"/>
      <w:r w:rsidRPr="000978FB">
        <w:rPr>
          <w:rFonts w:cstheme="minorHAnsi"/>
          <w:sz w:val="22"/>
        </w:rPr>
        <w:t>third party</w:t>
      </w:r>
      <w:proofErr w:type="gramEnd"/>
      <w:r w:rsidRPr="000978FB">
        <w:rPr>
          <w:rFonts w:cstheme="minorHAnsi"/>
          <w:sz w:val="22"/>
        </w:rPr>
        <w:t xml:space="preserve"> assistance including from your fellow classmates, families or friends).</w:t>
      </w:r>
    </w:p>
    <w:p w14:paraId="0C12914D" w14:textId="77777777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sz w:val="22"/>
        </w:rPr>
      </w:pPr>
      <w:r w:rsidRPr="000978FB">
        <w:rPr>
          <w:rFonts w:cstheme="minorHAnsi"/>
          <w:sz w:val="22"/>
        </w:rPr>
        <w:t>Your submission represents your individual effort and does not contain plagiarised material.</w:t>
      </w:r>
    </w:p>
    <w:p w14:paraId="3F5CDB8A" w14:textId="2E6481E1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u w:val="single"/>
        </w:rPr>
      </w:pPr>
      <w:r w:rsidRPr="000978FB">
        <w:rPr>
          <w:rFonts w:cstheme="minorHAnsi"/>
          <w:sz w:val="22"/>
        </w:rPr>
        <w:t xml:space="preserve">You are responsible to ensure that no one copies your </w:t>
      </w:r>
      <w:r w:rsidR="009A669A">
        <w:rPr>
          <w:rFonts w:cstheme="minorHAnsi"/>
          <w:sz w:val="22"/>
        </w:rPr>
        <w:t>assessment</w:t>
      </w:r>
      <w:r w:rsidRPr="000978FB">
        <w:rPr>
          <w:rFonts w:cstheme="minorHAnsi"/>
          <w:sz w:val="22"/>
        </w:rPr>
        <w:t>.</w:t>
      </w:r>
    </w:p>
    <w:p w14:paraId="685F092F" w14:textId="77777777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u w:val="single"/>
        </w:rPr>
      </w:pPr>
      <w:r w:rsidRPr="000978FB">
        <w:rPr>
          <w:rFonts w:cstheme="minorHAnsi"/>
          <w:sz w:val="22"/>
        </w:rPr>
        <w:t xml:space="preserve">You are responsible to fully comply with the </w:t>
      </w:r>
      <w:r w:rsidRPr="000978FB">
        <w:rPr>
          <w:b/>
          <w:sz w:val="22"/>
          <w:szCs w:val="24"/>
        </w:rPr>
        <w:t>University’s Regulations, Statues and Guidelines</w:t>
      </w:r>
      <w:r w:rsidRPr="000978FB">
        <w:rPr>
          <w:sz w:val="22"/>
          <w:szCs w:val="24"/>
        </w:rPr>
        <w:t xml:space="preserve"> as stated and available at </w:t>
      </w:r>
      <w:hyperlink r:id="rId16" w:history="1">
        <w:r w:rsidRPr="000978FB">
          <w:rPr>
            <w:rStyle w:val="Hyperlink"/>
            <w:rFonts w:cstheme="minorHAnsi"/>
            <w:sz w:val="22"/>
          </w:rPr>
          <w:t>http://www.auckland.ac.nz/uoa/home/about/teaching-learning/honesty/tl-uni-regs-statutes-guidelines</w:t>
        </w:r>
      </w:hyperlink>
      <w:r>
        <w:rPr>
          <w:rFonts w:cstheme="minorHAnsi"/>
          <w:u w:val="single"/>
        </w:rPr>
        <w:t xml:space="preserve"> </w:t>
      </w:r>
    </w:p>
    <w:p w14:paraId="20F037ED" w14:textId="77777777" w:rsidR="00567DEC" w:rsidRDefault="00567DEC" w:rsidP="00567DEC">
      <w:pPr>
        <w:jc w:val="both"/>
        <w:rPr>
          <w:rFonts w:ascii="Calibri" w:hAnsi="Calibri" w:cs="Calibri"/>
        </w:rPr>
      </w:pPr>
    </w:p>
    <w:p w14:paraId="3A9E4F7F" w14:textId="58D810AF" w:rsidR="00567DEC" w:rsidRPr="002E5099" w:rsidRDefault="00567DEC" w:rsidP="00567DEC">
      <w:pPr>
        <w:jc w:val="both"/>
        <w:rPr>
          <w:rStyle w:val="OutlineCourseOutlinehdgChar"/>
          <w:color w:val="800080"/>
          <w:sz w:val="22"/>
        </w:rPr>
      </w:pPr>
      <w:r w:rsidRPr="002E5099">
        <w:rPr>
          <w:rStyle w:val="OutlineCourseOutlinehdgChar"/>
          <w:color w:val="800080"/>
          <w:sz w:val="22"/>
        </w:rPr>
        <w:t xml:space="preserve">By </w:t>
      </w:r>
      <w:r>
        <w:rPr>
          <w:rStyle w:val="OutlineCourseOutlinehdgChar"/>
          <w:color w:val="800080"/>
          <w:sz w:val="22"/>
        </w:rPr>
        <w:t>typing</w:t>
      </w:r>
      <w:r w:rsidRPr="002E5099">
        <w:rPr>
          <w:rStyle w:val="OutlineCourseOutlinehdgChar"/>
          <w:color w:val="800080"/>
          <w:sz w:val="22"/>
        </w:rPr>
        <w:t xml:space="preserve"> your name below, you acknowledge that you are fully aware and abide by the conditions stated above</w:t>
      </w:r>
      <w:r>
        <w:rPr>
          <w:rStyle w:val="OutlineCourseOutlinehdgChar"/>
          <w:color w:val="800080"/>
          <w:sz w:val="22"/>
        </w:rPr>
        <w:t>.</w:t>
      </w:r>
    </w:p>
    <w:p w14:paraId="665C9127" w14:textId="77777777" w:rsidR="00567DEC" w:rsidRDefault="00567DEC" w:rsidP="00567DEC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321"/>
        <w:gridCol w:w="7893"/>
      </w:tblGrid>
      <w:tr w:rsidR="00567DEC" w14:paraId="04397A25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08397317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Date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1F00FEBE" w14:textId="5497DF2F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18-06-2020</w:t>
            </w:r>
          </w:p>
        </w:tc>
      </w:tr>
      <w:tr w:rsidR="00567DEC" w14:paraId="7CA86CC7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2C0F9CFB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Surname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6E062438" w14:textId="56B2FA39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Burgess</w:t>
            </w:r>
          </w:p>
        </w:tc>
      </w:tr>
      <w:tr w:rsidR="00567DEC" w14:paraId="25CB7A27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646218FC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Forenames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22655DC8" w14:textId="36DA529F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Aiden</w:t>
            </w:r>
          </w:p>
        </w:tc>
      </w:tr>
    </w:tbl>
    <w:p w14:paraId="03C393CC" w14:textId="77777777" w:rsidR="005F174E" w:rsidRDefault="00330E7D" w:rsidP="008D36DF">
      <w:r>
        <w:br w:type="page"/>
      </w:r>
    </w:p>
    <w:p w14:paraId="26436CEE" w14:textId="2440FB36" w:rsidR="008D36DF" w:rsidRDefault="008D36DF" w:rsidP="008D36DF">
      <w:pPr>
        <w:rPr>
          <w:b/>
          <w:bCs/>
        </w:rPr>
      </w:pPr>
      <w:r>
        <w:rPr>
          <w:b/>
        </w:rPr>
        <w:lastRenderedPageBreak/>
        <w:t xml:space="preserve">QUESTION 1: Visual Design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</w:t>
      </w:r>
      <w:proofErr w:type="gramStart"/>
      <w:r>
        <w:rPr>
          <w:b/>
          <w:bCs/>
        </w:rPr>
        <w:t xml:space="preserve">   [</w:t>
      </w:r>
      <w:proofErr w:type="gramEnd"/>
      <w:r w:rsidR="00984293">
        <w:rPr>
          <w:b/>
          <w:bCs/>
        </w:rPr>
        <w:t>1</w:t>
      </w:r>
      <w:r w:rsidR="00015C58">
        <w:rPr>
          <w:b/>
          <w:bCs/>
        </w:rPr>
        <w:t>5</w:t>
      </w:r>
      <w:r>
        <w:rPr>
          <w:b/>
          <w:bCs/>
        </w:rPr>
        <w:t xml:space="preserve"> marks]</w:t>
      </w:r>
    </w:p>
    <w:p w14:paraId="03B6AB53" w14:textId="77777777" w:rsidR="008D36DF" w:rsidRDefault="008D36DF" w:rsidP="008D36DF">
      <w:bookmarkStart w:id="0" w:name="_GoBack"/>
      <w:bookmarkEnd w:id="0"/>
    </w:p>
    <w:p w14:paraId="36EFEDB2" w14:textId="4F3F728D" w:rsidR="008D36DF" w:rsidRDefault="008D36DF" w:rsidP="008B3375">
      <w:pPr>
        <w:rPr>
          <w:noProof/>
        </w:rPr>
      </w:pPr>
      <w:r>
        <w:rPr>
          <w:noProof/>
        </w:rPr>
        <w:t xml:space="preserve">Provide a critical assessment of the </w:t>
      </w:r>
      <w:r w:rsidR="00984293">
        <w:rPr>
          <w:noProof/>
        </w:rPr>
        <w:t>visual design of the Main Page of the English Wikipedia, using the screenshot below as a reference</w:t>
      </w:r>
      <w:r w:rsidR="00015C58">
        <w:rPr>
          <w:noProof/>
        </w:rPr>
        <w:t>.</w:t>
      </w:r>
      <w:r w:rsidR="00984293">
        <w:rPr>
          <w:noProof/>
        </w:rPr>
        <w:t xml:space="preserve"> </w:t>
      </w:r>
      <w:r w:rsidR="00015C58">
        <w:rPr>
          <w:noProof/>
        </w:rPr>
        <w:t>A</w:t>
      </w:r>
      <w:r w:rsidR="00984293">
        <w:rPr>
          <w:noProof/>
        </w:rPr>
        <w:t xml:space="preserve">ddress the design principles Balance, Emphasis and Unity, as well as two Gestalt </w:t>
      </w:r>
      <w:r w:rsidR="0016776B">
        <w:rPr>
          <w:noProof/>
        </w:rPr>
        <w:t>p</w:t>
      </w:r>
      <w:r w:rsidR="00984293">
        <w:rPr>
          <w:noProof/>
        </w:rPr>
        <w:t xml:space="preserve">rinciples you deem important for this design. Answer in </w:t>
      </w:r>
      <w:r w:rsidR="009A669A">
        <w:rPr>
          <w:noProof/>
        </w:rPr>
        <w:t>a maximum of</w:t>
      </w:r>
      <w:r w:rsidR="00984293">
        <w:rPr>
          <w:noProof/>
        </w:rPr>
        <w:t xml:space="preserve"> </w:t>
      </w:r>
      <w:r w:rsidR="000670E3">
        <w:rPr>
          <w:noProof/>
        </w:rPr>
        <w:t>ten</w:t>
      </w:r>
      <w:r w:rsidR="00984293">
        <w:rPr>
          <w:noProof/>
        </w:rPr>
        <w:t xml:space="preserve"> sentences</w:t>
      </w:r>
      <w:r w:rsidR="0016776B">
        <w:rPr>
          <w:noProof/>
        </w:rPr>
        <w:t>.</w:t>
      </w:r>
    </w:p>
    <w:p w14:paraId="6ABD4BEF" w14:textId="77777777" w:rsidR="008D36DF" w:rsidRDefault="008D36DF" w:rsidP="008B3375">
      <w:pPr>
        <w:rPr>
          <w:noProof/>
        </w:rPr>
      </w:pPr>
    </w:p>
    <w:p w14:paraId="1A5B04DA" w14:textId="77777777" w:rsidR="008D36DF" w:rsidRDefault="008D36DF" w:rsidP="008B3375">
      <w:pPr>
        <w:rPr>
          <w:noProof/>
        </w:rPr>
      </w:pPr>
    </w:p>
    <w:p w14:paraId="6E33C423" w14:textId="21CB968B" w:rsidR="008B3375" w:rsidRDefault="008D36DF" w:rsidP="008B3375">
      <w:pPr>
        <w:rPr>
          <w:b/>
        </w:rPr>
      </w:pPr>
      <w:r>
        <w:rPr>
          <w:noProof/>
        </w:rPr>
        <w:drawing>
          <wp:inline distT="0" distB="0" distL="0" distR="0" wp14:anchorId="0AB4E6AF" wp14:editId="235C04FE">
            <wp:extent cx="5731510" cy="273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5CA5" w14:textId="77777777" w:rsidR="008D36DF" w:rsidRDefault="008D36DF" w:rsidP="004C3677">
      <w:pPr>
        <w:rPr>
          <w:b/>
        </w:rPr>
      </w:pPr>
    </w:p>
    <w:p w14:paraId="6A946AF4" w14:textId="77777777" w:rsidR="00984293" w:rsidRDefault="00984293" w:rsidP="00984293">
      <w:pPr>
        <w:rPr>
          <w:b/>
        </w:rPr>
      </w:pPr>
    </w:p>
    <w:p w14:paraId="593334C5" w14:textId="77777777" w:rsidR="00015C58" w:rsidRDefault="00015C58">
      <w:pPr>
        <w:rPr>
          <w:b/>
        </w:rPr>
      </w:pPr>
      <w:r>
        <w:rPr>
          <w:b/>
        </w:rPr>
        <w:br w:type="page"/>
      </w:r>
    </w:p>
    <w:p w14:paraId="5AD7FB04" w14:textId="7669F043" w:rsidR="00984293" w:rsidRDefault="00984293" w:rsidP="00984293">
      <w:pPr>
        <w:rPr>
          <w:b/>
          <w:bCs/>
        </w:rPr>
      </w:pPr>
      <w:r>
        <w:rPr>
          <w:b/>
        </w:rPr>
        <w:lastRenderedPageBreak/>
        <w:t>QUESTION 2</w:t>
      </w:r>
      <w:r w:rsidRPr="000D1BEF">
        <w:rPr>
          <w:b/>
          <w:bCs/>
        </w:rPr>
        <w:t xml:space="preserve">: </w:t>
      </w:r>
      <w:r>
        <w:rPr>
          <w:b/>
          <w:bCs/>
        </w:rPr>
        <w:t xml:space="preserve">Implementation </w:t>
      </w:r>
      <w:r>
        <w:rPr>
          <w:b/>
          <w:bCs/>
        </w:rPr>
        <w:tab/>
      </w:r>
      <w:r>
        <w:rPr>
          <w:b/>
          <w:bCs/>
        </w:rPr>
        <w:tab/>
      </w:r>
      <w:r w:rsidR="00BE3EC3">
        <w:rPr>
          <w:b/>
          <w:bCs/>
        </w:rPr>
        <w:t xml:space="preserve">                                             </w:t>
      </w:r>
      <w:r>
        <w:rPr>
          <w:b/>
          <w:bCs/>
        </w:rPr>
        <w:tab/>
        <w:t>[</w:t>
      </w:r>
      <w:r w:rsidR="00BE3EC3">
        <w:rPr>
          <w:b/>
          <w:bCs/>
        </w:rPr>
        <w:t>25</w:t>
      </w:r>
      <w:r>
        <w:rPr>
          <w:b/>
          <w:bCs/>
        </w:rPr>
        <w:t xml:space="preserve"> marks]</w:t>
      </w:r>
    </w:p>
    <w:p w14:paraId="2207EBC7" w14:textId="7949FAB0" w:rsidR="008D36DF" w:rsidRDefault="008D36DF" w:rsidP="004C3677">
      <w:pPr>
        <w:rPr>
          <w:b/>
        </w:rPr>
      </w:pPr>
    </w:p>
    <w:p w14:paraId="214A2638" w14:textId="799A3B0F" w:rsidR="008F6862" w:rsidRDefault="00BE3EC3" w:rsidP="004B1276">
      <w:r w:rsidRPr="000670E3">
        <w:t xml:space="preserve">Implement in the gallery page as given in the resource L15sampleStorage.zip the following functionality: </w:t>
      </w:r>
      <w:r w:rsidR="0016776B" w:rsidRPr="000670E3">
        <w:t>d</w:t>
      </w:r>
      <w:r w:rsidRPr="000670E3">
        <w:t>ouble</w:t>
      </w:r>
      <w:r w:rsidR="0016776B" w:rsidRPr="000670E3">
        <w:t>-</w:t>
      </w:r>
      <w:r w:rsidRPr="000670E3">
        <w:t>clicking on a</w:t>
      </w:r>
      <w:r w:rsidR="00AC419E" w:rsidRPr="000670E3">
        <w:t>ny</w:t>
      </w:r>
      <w:r w:rsidRPr="000670E3">
        <w:t xml:space="preserve"> thumbnail moves that thumbnail to the last (rightmost) position of the filmstrip. </w:t>
      </w:r>
      <w:r w:rsidR="008F6862" w:rsidRPr="000670E3">
        <w:t>Make th</w:t>
      </w:r>
      <w:r w:rsidR="008F6862">
        <w:t>is new ordering of the thumbnails</w:t>
      </w:r>
      <w:r w:rsidR="008F6862" w:rsidRPr="000670E3">
        <w:t xml:space="preserve"> persistent across browser sessions.</w:t>
      </w:r>
    </w:p>
    <w:p w14:paraId="4FCD2C38" w14:textId="77777777" w:rsidR="008F6862" w:rsidRDefault="008F6862" w:rsidP="004B1276"/>
    <w:p w14:paraId="0D177FD2" w14:textId="77777777" w:rsidR="008F6862" w:rsidRDefault="004B1276" w:rsidP="004B1276">
      <w:r>
        <w:t>It is not important whether the large image is updated or not in this process.</w:t>
      </w:r>
      <w:r w:rsidRPr="000670E3">
        <w:t xml:space="preserve"> </w:t>
      </w:r>
    </w:p>
    <w:p w14:paraId="6AC4BBC0" w14:textId="77777777" w:rsidR="008F6862" w:rsidRDefault="008F6862" w:rsidP="004B1276"/>
    <w:p w14:paraId="05E21DA9" w14:textId="6C7B32DA" w:rsidR="004B1276" w:rsidRPr="000670E3" w:rsidRDefault="00BE3EC3" w:rsidP="004B1276">
      <w:r w:rsidRPr="000670E3">
        <w:t>Make only changes needed for th</w:t>
      </w:r>
      <w:r w:rsidR="005327C4" w:rsidRPr="000670E3">
        <w:t>is</w:t>
      </w:r>
      <w:r w:rsidRPr="000670E3">
        <w:t xml:space="preserve"> functionality and provide comments to your changes so that partial marks can be given in the case of </w:t>
      </w:r>
      <w:r w:rsidR="005327C4" w:rsidRPr="000670E3">
        <w:t xml:space="preserve">any </w:t>
      </w:r>
      <w:r w:rsidRPr="000670E3">
        <w:t xml:space="preserve">malfunction.  </w:t>
      </w:r>
      <w:r w:rsidR="004B1276">
        <w:t>Provide the solution as an updated HTML file galleryStore08.html.</w:t>
      </w:r>
    </w:p>
    <w:p w14:paraId="26231931" w14:textId="7120904C" w:rsidR="00BE3EC3" w:rsidRPr="000670E3" w:rsidRDefault="00BE3EC3" w:rsidP="004C3677"/>
    <w:p w14:paraId="33163CF1" w14:textId="77777777" w:rsidR="008D36DF" w:rsidRDefault="008D36DF" w:rsidP="004C3677">
      <w:pPr>
        <w:rPr>
          <w:b/>
        </w:rPr>
      </w:pPr>
    </w:p>
    <w:p w14:paraId="089EC40B" w14:textId="77777777" w:rsidR="008D36DF" w:rsidRDefault="008D36DF" w:rsidP="004C3677">
      <w:pPr>
        <w:rPr>
          <w:b/>
        </w:rPr>
      </w:pPr>
    </w:p>
    <w:p w14:paraId="6AD3092B" w14:textId="77777777" w:rsidR="00015C58" w:rsidRDefault="00015C58">
      <w:pPr>
        <w:rPr>
          <w:b/>
        </w:rPr>
      </w:pPr>
      <w:r>
        <w:rPr>
          <w:b/>
        </w:rPr>
        <w:br w:type="page"/>
      </w:r>
    </w:p>
    <w:p w14:paraId="02FD315E" w14:textId="1C7C6247" w:rsidR="004C3677" w:rsidRDefault="004C3677" w:rsidP="004C3677">
      <w:pPr>
        <w:rPr>
          <w:b/>
          <w:bCs/>
        </w:rPr>
      </w:pPr>
      <w:r>
        <w:rPr>
          <w:b/>
        </w:rPr>
        <w:lastRenderedPageBreak/>
        <w:t>QUESTION 3</w:t>
      </w:r>
      <w:r w:rsidRPr="000D1BEF">
        <w:rPr>
          <w:b/>
          <w:bCs/>
        </w:rPr>
        <w:t xml:space="preserve">: </w:t>
      </w:r>
      <w:r w:rsidR="0037709B">
        <w:rPr>
          <w:b/>
          <w:bCs/>
        </w:rPr>
        <w:t xml:space="preserve">Usage Testing with </w:t>
      </w:r>
      <w:r w:rsidR="0037709B" w:rsidRPr="004C3677">
        <w:rPr>
          <w:b/>
          <w:bCs/>
        </w:rPr>
        <w:t>Paper Prototype</w:t>
      </w:r>
      <w:r w:rsidR="00E142E3">
        <w:rPr>
          <w:b/>
          <w:bCs/>
        </w:rPr>
        <w:tab/>
      </w:r>
      <w:r w:rsidR="00E142E3">
        <w:rPr>
          <w:b/>
          <w:bCs/>
        </w:rPr>
        <w:tab/>
      </w:r>
      <w:r>
        <w:rPr>
          <w:b/>
          <w:bCs/>
        </w:rPr>
        <w:tab/>
        <w:t>[</w:t>
      </w:r>
      <w:r w:rsidR="000670E3">
        <w:rPr>
          <w:b/>
          <w:bCs/>
        </w:rPr>
        <w:t>60</w:t>
      </w:r>
      <w:r>
        <w:rPr>
          <w:b/>
          <w:bCs/>
        </w:rPr>
        <w:t xml:space="preserve"> marks]</w:t>
      </w:r>
    </w:p>
    <w:p w14:paraId="5677DFE3" w14:textId="22D18277" w:rsidR="00A50789" w:rsidRDefault="00A50789"/>
    <w:p w14:paraId="3D30D32C" w14:textId="5C999D2B" w:rsidR="004C3677" w:rsidRPr="002048E7" w:rsidRDefault="004C3677" w:rsidP="004C3677">
      <w:r w:rsidRPr="004C3677">
        <w:rPr>
          <w:b/>
          <w:bCs/>
        </w:rPr>
        <w:t xml:space="preserve">Q3.1 </w:t>
      </w:r>
      <w:r w:rsidR="00E142E3">
        <w:rPr>
          <w:b/>
          <w:bCs/>
        </w:rPr>
        <w:t>Mid</w:t>
      </w:r>
      <w:r w:rsidR="00015C58">
        <w:rPr>
          <w:b/>
          <w:bCs/>
        </w:rPr>
        <w:t>-</w:t>
      </w:r>
      <w:r w:rsidR="00E142E3">
        <w:rPr>
          <w:b/>
          <w:bCs/>
        </w:rPr>
        <w:t xml:space="preserve">Fidelity </w:t>
      </w:r>
      <w:r w:rsidRPr="004C3677">
        <w:rPr>
          <w:b/>
          <w:bCs/>
        </w:rPr>
        <w:t>Paper Prototype</w:t>
      </w:r>
      <w:r w:rsidR="0037709B">
        <w:rPr>
          <w:b/>
          <w:bCs/>
        </w:rPr>
        <w:tab/>
      </w:r>
      <w:r w:rsidR="0037709B">
        <w:rPr>
          <w:b/>
          <w:bCs/>
        </w:rPr>
        <w:tab/>
      </w:r>
      <w:r w:rsidR="00E142E3">
        <w:rPr>
          <w:b/>
          <w:bCs/>
        </w:rPr>
        <w:tab/>
      </w:r>
      <w:r w:rsidR="00E142E3">
        <w:rPr>
          <w:b/>
          <w:bCs/>
        </w:rPr>
        <w:tab/>
      </w:r>
      <w:r w:rsidR="00E142E3">
        <w:rPr>
          <w:b/>
          <w:bCs/>
        </w:rPr>
        <w:tab/>
      </w:r>
      <w:r w:rsidR="002048E7">
        <w:rPr>
          <w:b/>
          <w:bCs/>
        </w:rPr>
        <w:tab/>
      </w:r>
      <w:r w:rsidR="002048E7">
        <w:t>[</w:t>
      </w:r>
      <w:r w:rsidR="00FC2877">
        <w:t>2</w:t>
      </w:r>
      <w:r w:rsidR="000670E3">
        <w:t>5</w:t>
      </w:r>
      <w:r w:rsidR="002048E7">
        <w:t xml:space="preserve"> marks]</w:t>
      </w:r>
    </w:p>
    <w:p w14:paraId="08BA38FC" w14:textId="2F04F149" w:rsidR="004C3677" w:rsidRDefault="004C3677" w:rsidP="004C3677">
      <w:r>
        <w:t xml:space="preserve">Imagine that you are creating </w:t>
      </w:r>
      <w:r w:rsidR="001C4918">
        <w:t>a specialised</w:t>
      </w:r>
      <w:r>
        <w:t xml:space="preserve"> event ticket </w:t>
      </w:r>
      <w:r w:rsidR="001C4918">
        <w:t xml:space="preserve">smartwatch </w:t>
      </w:r>
      <w:r>
        <w:t xml:space="preserve">app for a certain type of event and certain target audience. </w:t>
      </w:r>
      <w:r w:rsidR="007C25AD">
        <w:t>Answer Q3 for</w:t>
      </w:r>
      <w:r>
        <w:t xml:space="preserve"> the type of event and audience </w:t>
      </w:r>
      <w:r w:rsidR="007C25AD">
        <w:t>indicated by</w:t>
      </w:r>
      <w:r>
        <w:t xml:space="preserve"> the LAST DIGIT of your student ID</w:t>
      </w:r>
      <w:r w:rsidR="00B25BA1">
        <w:t xml:space="preserve"> in the table</w:t>
      </w:r>
      <w:r>
        <w:t xml:space="preserve"> below:</w:t>
      </w:r>
    </w:p>
    <w:p w14:paraId="6B28CEDF" w14:textId="3FED68D5" w:rsidR="004C3677" w:rsidRDefault="004C3677" w:rsidP="004C3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6"/>
        <w:gridCol w:w="3635"/>
      </w:tblGrid>
      <w:tr w:rsidR="00E91F75" w14:paraId="0CC4C28D" w14:textId="16EBCE1F" w:rsidTr="000670E3">
        <w:tc>
          <w:tcPr>
            <w:tcW w:w="1555" w:type="dxa"/>
          </w:tcPr>
          <w:p w14:paraId="666D7ADB" w14:textId="33080BF5" w:rsidR="00E91F75" w:rsidRDefault="00E91F75" w:rsidP="004C3677">
            <w:r>
              <w:rPr>
                <w:b/>
                <w:bCs/>
              </w:rPr>
              <w:t>Last</w:t>
            </w:r>
            <w:r w:rsidRPr="000E5127">
              <w:rPr>
                <w:b/>
                <w:bCs/>
              </w:rPr>
              <w:t xml:space="preserve"> digit of Student ID</w:t>
            </w:r>
          </w:p>
        </w:tc>
        <w:tc>
          <w:tcPr>
            <w:tcW w:w="3826" w:type="dxa"/>
          </w:tcPr>
          <w:p w14:paraId="110F232A" w14:textId="3ACDD6F2" w:rsidR="00E91F75" w:rsidRPr="004C3677" w:rsidRDefault="00E91F75" w:rsidP="004C3677">
            <w:pPr>
              <w:rPr>
                <w:b/>
                <w:bCs/>
              </w:rPr>
            </w:pPr>
            <w:r w:rsidRPr="004C3677">
              <w:rPr>
                <w:b/>
                <w:bCs/>
              </w:rPr>
              <w:t>Event and target audience</w:t>
            </w:r>
          </w:p>
        </w:tc>
        <w:tc>
          <w:tcPr>
            <w:tcW w:w="3635" w:type="dxa"/>
          </w:tcPr>
          <w:p w14:paraId="6F4F3122" w14:textId="3B5CE3A1" w:rsidR="00E91F75" w:rsidRPr="004C3677" w:rsidRDefault="00E91F75" w:rsidP="004C3677">
            <w:pPr>
              <w:rPr>
                <w:b/>
                <w:bCs/>
              </w:rPr>
            </w:pPr>
            <w:r>
              <w:rPr>
                <w:b/>
                <w:bCs/>
              </w:rPr>
              <w:t>Target user</w:t>
            </w:r>
            <w:r w:rsidR="0037709B">
              <w:rPr>
                <w:b/>
                <w:bCs/>
              </w:rPr>
              <w:t xml:space="preserve"> and one ‘other’ person</w:t>
            </w:r>
          </w:p>
        </w:tc>
      </w:tr>
      <w:tr w:rsidR="00E91F75" w14:paraId="11ED3AF3" w14:textId="4C1CD631" w:rsidTr="000670E3">
        <w:tc>
          <w:tcPr>
            <w:tcW w:w="1555" w:type="dxa"/>
          </w:tcPr>
          <w:p w14:paraId="736848DA" w14:textId="3C6D88EF" w:rsidR="00E91F75" w:rsidRDefault="00E91F75" w:rsidP="004C3677">
            <w:pPr>
              <w:jc w:val="center"/>
            </w:pPr>
            <w:r>
              <w:t>9</w:t>
            </w:r>
          </w:p>
        </w:tc>
        <w:tc>
          <w:tcPr>
            <w:tcW w:w="3826" w:type="dxa"/>
          </w:tcPr>
          <w:p w14:paraId="02BFC4CA" w14:textId="5082BA04" w:rsidR="00E91F75" w:rsidRDefault="00E91F75" w:rsidP="004C3677">
            <w:r>
              <w:t xml:space="preserve">Sport event  </w:t>
            </w:r>
          </w:p>
        </w:tc>
        <w:tc>
          <w:tcPr>
            <w:tcW w:w="3635" w:type="dxa"/>
            <w:vMerge w:val="restart"/>
          </w:tcPr>
          <w:p w14:paraId="095204EC" w14:textId="4BB3FE9C" w:rsidR="00E91F75" w:rsidRDefault="00E91F75" w:rsidP="004C3677">
            <w:r>
              <w:t>Senior who is 80 years old</w:t>
            </w:r>
            <w:r w:rsidR="00920904">
              <w:t>, who has a date</w:t>
            </w:r>
          </w:p>
        </w:tc>
      </w:tr>
      <w:tr w:rsidR="00E91F75" w14:paraId="33AC5A51" w14:textId="2A939386" w:rsidTr="000670E3">
        <w:tc>
          <w:tcPr>
            <w:tcW w:w="1555" w:type="dxa"/>
          </w:tcPr>
          <w:p w14:paraId="54FB2D48" w14:textId="512B1450" w:rsidR="00E91F75" w:rsidRDefault="00E91F75" w:rsidP="004C3677">
            <w:pPr>
              <w:jc w:val="center"/>
            </w:pPr>
            <w:r>
              <w:t>8</w:t>
            </w:r>
          </w:p>
        </w:tc>
        <w:tc>
          <w:tcPr>
            <w:tcW w:w="3826" w:type="dxa"/>
          </w:tcPr>
          <w:p w14:paraId="43050C0E" w14:textId="422702AB" w:rsidR="00E91F75" w:rsidRDefault="00E91F75" w:rsidP="004C3677">
            <w:r>
              <w:t xml:space="preserve">Visual art event </w:t>
            </w:r>
          </w:p>
        </w:tc>
        <w:tc>
          <w:tcPr>
            <w:tcW w:w="3635" w:type="dxa"/>
            <w:vMerge/>
          </w:tcPr>
          <w:p w14:paraId="7A8F4196" w14:textId="77777777" w:rsidR="00E91F75" w:rsidRDefault="00E91F75" w:rsidP="004C3677"/>
        </w:tc>
      </w:tr>
      <w:tr w:rsidR="00E91F75" w14:paraId="14DA8D21" w14:textId="64D40363" w:rsidTr="000670E3">
        <w:tc>
          <w:tcPr>
            <w:tcW w:w="1555" w:type="dxa"/>
          </w:tcPr>
          <w:p w14:paraId="7611981C" w14:textId="7CB71295" w:rsidR="00E91F75" w:rsidRDefault="00E91F75" w:rsidP="004C3677">
            <w:pPr>
              <w:jc w:val="center"/>
            </w:pPr>
            <w:r>
              <w:t>7</w:t>
            </w:r>
          </w:p>
        </w:tc>
        <w:tc>
          <w:tcPr>
            <w:tcW w:w="3826" w:type="dxa"/>
          </w:tcPr>
          <w:p w14:paraId="1C055D57" w14:textId="6D9E4471" w:rsidR="00E91F75" w:rsidRDefault="00E91F75" w:rsidP="004C3677">
            <w:r>
              <w:t xml:space="preserve">Book event </w:t>
            </w:r>
          </w:p>
        </w:tc>
        <w:tc>
          <w:tcPr>
            <w:tcW w:w="3635" w:type="dxa"/>
            <w:vMerge/>
          </w:tcPr>
          <w:p w14:paraId="3492DC62" w14:textId="77777777" w:rsidR="00E91F75" w:rsidRDefault="00E91F75" w:rsidP="004C3677"/>
        </w:tc>
      </w:tr>
      <w:tr w:rsidR="00E91F75" w14:paraId="2C86B512" w14:textId="011D7944" w:rsidTr="000670E3">
        <w:tc>
          <w:tcPr>
            <w:tcW w:w="1555" w:type="dxa"/>
          </w:tcPr>
          <w:p w14:paraId="1F64D925" w14:textId="1650CFF3" w:rsidR="00E91F75" w:rsidRDefault="00E91F75" w:rsidP="004C3677">
            <w:pPr>
              <w:jc w:val="center"/>
            </w:pPr>
            <w:r>
              <w:t>6</w:t>
            </w:r>
          </w:p>
        </w:tc>
        <w:tc>
          <w:tcPr>
            <w:tcW w:w="3826" w:type="dxa"/>
          </w:tcPr>
          <w:p w14:paraId="7AEB3615" w14:textId="6BB49996" w:rsidR="00E91F75" w:rsidRDefault="00E91F75" w:rsidP="004C3677">
            <w:r>
              <w:t xml:space="preserve">Theatre event </w:t>
            </w:r>
          </w:p>
        </w:tc>
        <w:tc>
          <w:tcPr>
            <w:tcW w:w="3635" w:type="dxa"/>
            <w:vMerge/>
          </w:tcPr>
          <w:p w14:paraId="62C1DB20" w14:textId="77777777" w:rsidR="00E91F75" w:rsidRDefault="00E91F75" w:rsidP="004C3677"/>
        </w:tc>
      </w:tr>
      <w:tr w:rsidR="00E91F75" w14:paraId="352F9299" w14:textId="42004806" w:rsidTr="000670E3">
        <w:tc>
          <w:tcPr>
            <w:tcW w:w="1555" w:type="dxa"/>
          </w:tcPr>
          <w:p w14:paraId="46DD4DAD" w14:textId="65165379" w:rsidR="00E91F75" w:rsidRDefault="00E91F75" w:rsidP="004C3677">
            <w:pPr>
              <w:jc w:val="center"/>
            </w:pPr>
            <w:r>
              <w:t>5</w:t>
            </w:r>
          </w:p>
        </w:tc>
        <w:tc>
          <w:tcPr>
            <w:tcW w:w="3826" w:type="dxa"/>
          </w:tcPr>
          <w:p w14:paraId="32F9D365" w14:textId="0A74F71F" w:rsidR="00E91F75" w:rsidRDefault="00E91F75" w:rsidP="004C3677">
            <w:r>
              <w:t xml:space="preserve">Cultural event </w:t>
            </w:r>
          </w:p>
        </w:tc>
        <w:tc>
          <w:tcPr>
            <w:tcW w:w="3635" w:type="dxa"/>
            <w:vMerge/>
          </w:tcPr>
          <w:p w14:paraId="1FD7D49D" w14:textId="77777777" w:rsidR="00E91F75" w:rsidRDefault="00E91F75" w:rsidP="004C3677"/>
        </w:tc>
      </w:tr>
      <w:tr w:rsidR="00E91F75" w14:paraId="5796DF81" w14:textId="36045AFC" w:rsidTr="000670E3">
        <w:tc>
          <w:tcPr>
            <w:tcW w:w="1555" w:type="dxa"/>
          </w:tcPr>
          <w:p w14:paraId="7D17C74D" w14:textId="248D3E39" w:rsidR="00E91F75" w:rsidRDefault="00E91F75" w:rsidP="004C3677">
            <w:pPr>
              <w:jc w:val="center"/>
            </w:pPr>
            <w:r>
              <w:t>4</w:t>
            </w:r>
          </w:p>
        </w:tc>
        <w:tc>
          <w:tcPr>
            <w:tcW w:w="3826" w:type="dxa"/>
          </w:tcPr>
          <w:p w14:paraId="1445DF5E" w14:textId="44391BD4" w:rsidR="00E91F75" w:rsidRDefault="00E91F75" w:rsidP="004C3677">
            <w:r>
              <w:t xml:space="preserve">Sport event </w:t>
            </w:r>
          </w:p>
        </w:tc>
        <w:tc>
          <w:tcPr>
            <w:tcW w:w="3635" w:type="dxa"/>
            <w:vMerge w:val="restart"/>
          </w:tcPr>
          <w:p w14:paraId="6023481E" w14:textId="06992488" w:rsidR="00E91F75" w:rsidRDefault="00920904" w:rsidP="004C3677">
            <w:r>
              <w:t>P</w:t>
            </w:r>
            <w:r w:rsidR="00E91F75">
              <w:t>arent</w:t>
            </w:r>
            <w:r>
              <w:t>,</w:t>
            </w:r>
            <w:r w:rsidR="00E91F75">
              <w:t xml:space="preserve"> </w:t>
            </w:r>
            <w:r w:rsidR="00E142E3">
              <w:t xml:space="preserve">aged 37, </w:t>
            </w:r>
            <w:r w:rsidR="00E91F75">
              <w:t xml:space="preserve">who has </w:t>
            </w:r>
            <w:r w:rsidR="00E142E3">
              <w:t>one</w:t>
            </w:r>
            <w:r w:rsidR="00E91F75">
              <w:t xml:space="preserve"> child</w:t>
            </w:r>
            <w:r w:rsidR="00E142E3">
              <w:t xml:space="preserve"> aged 5</w:t>
            </w:r>
          </w:p>
        </w:tc>
      </w:tr>
      <w:tr w:rsidR="00E91F75" w14:paraId="42FB2DD3" w14:textId="4492872E" w:rsidTr="000670E3">
        <w:tc>
          <w:tcPr>
            <w:tcW w:w="1555" w:type="dxa"/>
          </w:tcPr>
          <w:p w14:paraId="52094735" w14:textId="5998CE72" w:rsidR="00E91F75" w:rsidRDefault="00E91F75" w:rsidP="004C3677">
            <w:pPr>
              <w:jc w:val="center"/>
            </w:pPr>
            <w:r>
              <w:t>3</w:t>
            </w:r>
          </w:p>
        </w:tc>
        <w:tc>
          <w:tcPr>
            <w:tcW w:w="3826" w:type="dxa"/>
          </w:tcPr>
          <w:p w14:paraId="48FD92F2" w14:textId="5DED7D5D" w:rsidR="00E91F75" w:rsidRDefault="00E91F75" w:rsidP="004C3677">
            <w:r>
              <w:t xml:space="preserve">Visual art event </w:t>
            </w:r>
          </w:p>
        </w:tc>
        <w:tc>
          <w:tcPr>
            <w:tcW w:w="3635" w:type="dxa"/>
            <w:vMerge/>
          </w:tcPr>
          <w:p w14:paraId="4458D936" w14:textId="77777777" w:rsidR="00E91F75" w:rsidRDefault="00E91F75" w:rsidP="004C3677"/>
        </w:tc>
      </w:tr>
      <w:tr w:rsidR="00E91F75" w14:paraId="375C2ACB" w14:textId="1F91BCDE" w:rsidTr="000670E3">
        <w:tc>
          <w:tcPr>
            <w:tcW w:w="1555" w:type="dxa"/>
          </w:tcPr>
          <w:p w14:paraId="3919BE4F" w14:textId="5634DF07" w:rsidR="00E91F75" w:rsidRDefault="00E91F75" w:rsidP="004C3677">
            <w:pPr>
              <w:jc w:val="center"/>
            </w:pPr>
            <w:r>
              <w:t>2</w:t>
            </w:r>
          </w:p>
        </w:tc>
        <w:tc>
          <w:tcPr>
            <w:tcW w:w="3826" w:type="dxa"/>
          </w:tcPr>
          <w:p w14:paraId="2BA6C18E" w14:textId="501A7638" w:rsidR="00E91F75" w:rsidRDefault="00E91F75" w:rsidP="004C3677">
            <w:r>
              <w:t xml:space="preserve">Book event </w:t>
            </w:r>
          </w:p>
        </w:tc>
        <w:tc>
          <w:tcPr>
            <w:tcW w:w="3635" w:type="dxa"/>
            <w:vMerge/>
          </w:tcPr>
          <w:p w14:paraId="350758BB" w14:textId="77777777" w:rsidR="00E91F75" w:rsidRDefault="00E91F75" w:rsidP="004C3677"/>
        </w:tc>
      </w:tr>
      <w:tr w:rsidR="00E91F75" w14:paraId="2B7C869B" w14:textId="75E3CDBB" w:rsidTr="000670E3">
        <w:tc>
          <w:tcPr>
            <w:tcW w:w="1555" w:type="dxa"/>
          </w:tcPr>
          <w:p w14:paraId="65E28F27" w14:textId="455CF3CC" w:rsidR="00E91F75" w:rsidRDefault="00E91F75" w:rsidP="004C3677">
            <w:pPr>
              <w:jc w:val="center"/>
            </w:pPr>
            <w:r>
              <w:t>1</w:t>
            </w:r>
          </w:p>
        </w:tc>
        <w:tc>
          <w:tcPr>
            <w:tcW w:w="3826" w:type="dxa"/>
          </w:tcPr>
          <w:p w14:paraId="3F9AAA1A" w14:textId="47AF1C31" w:rsidR="00E91F75" w:rsidRDefault="00E91F75" w:rsidP="004C3677">
            <w:r>
              <w:t xml:space="preserve">Theatre event </w:t>
            </w:r>
          </w:p>
        </w:tc>
        <w:tc>
          <w:tcPr>
            <w:tcW w:w="3635" w:type="dxa"/>
            <w:vMerge/>
          </w:tcPr>
          <w:p w14:paraId="3F5869EE" w14:textId="77777777" w:rsidR="00E91F75" w:rsidRDefault="00E91F75" w:rsidP="004C3677"/>
        </w:tc>
      </w:tr>
      <w:tr w:rsidR="00E91F75" w14:paraId="59F2086C" w14:textId="3DE4B7FD" w:rsidTr="000670E3">
        <w:tc>
          <w:tcPr>
            <w:tcW w:w="1555" w:type="dxa"/>
          </w:tcPr>
          <w:p w14:paraId="6344B602" w14:textId="1A01B44D" w:rsidR="00E91F75" w:rsidRDefault="00E91F75" w:rsidP="004C3677">
            <w:pPr>
              <w:jc w:val="center"/>
            </w:pPr>
            <w:r>
              <w:t>0</w:t>
            </w:r>
          </w:p>
        </w:tc>
        <w:tc>
          <w:tcPr>
            <w:tcW w:w="3826" w:type="dxa"/>
          </w:tcPr>
          <w:p w14:paraId="5E07526D" w14:textId="23D952DA" w:rsidR="00E91F75" w:rsidRDefault="00E91F75" w:rsidP="004C3677">
            <w:r>
              <w:t xml:space="preserve">Cultural event </w:t>
            </w:r>
          </w:p>
        </w:tc>
        <w:tc>
          <w:tcPr>
            <w:tcW w:w="3635" w:type="dxa"/>
            <w:vMerge/>
          </w:tcPr>
          <w:p w14:paraId="0A73274D" w14:textId="77777777" w:rsidR="00E91F75" w:rsidRDefault="00E91F75" w:rsidP="004C3677"/>
        </w:tc>
      </w:tr>
    </w:tbl>
    <w:p w14:paraId="566455CE" w14:textId="77777777" w:rsidR="00E519E9" w:rsidRDefault="00E519E9" w:rsidP="004C3677"/>
    <w:p w14:paraId="56259977" w14:textId="3C1B27FC" w:rsidR="0058474F" w:rsidRDefault="0058474F" w:rsidP="0058474F">
      <w:r>
        <w:t xml:space="preserve">Your </w:t>
      </w:r>
      <w:r w:rsidR="007E5516">
        <w:t>prototype</w:t>
      </w:r>
      <w:r>
        <w:t xml:space="preserve"> </w:t>
      </w:r>
      <w:r w:rsidR="007E5516">
        <w:t>for</w:t>
      </w:r>
      <w:r>
        <w:t xml:space="preserve"> Q3.1 should be done using pencil/pen and paper, which will be scanned into your submission. Use of digital tools for the prototype will result in 0 marks.</w:t>
      </w:r>
      <w:r w:rsidRPr="0058474F">
        <w:t xml:space="preserve"> </w:t>
      </w:r>
      <w:r>
        <w:t>You may use digital tools for annotation.</w:t>
      </w:r>
    </w:p>
    <w:p w14:paraId="11F39DD5" w14:textId="77777777" w:rsidR="0058474F" w:rsidRDefault="0058474F" w:rsidP="004C3677"/>
    <w:p w14:paraId="2C99A134" w14:textId="5E293D0B" w:rsidR="00E519E9" w:rsidRDefault="00E519E9" w:rsidP="004C3677">
      <w:r>
        <w:t>Write “Q3.1” and the last digit of your student number on paper beside your prototype.</w:t>
      </w:r>
    </w:p>
    <w:p w14:paraId="10660127" w14:textId="77777777" w:rsidR="00E519E9" w:rsidRDefault="00E519E9" w:rsidP="004C3677"/>
    <w:p w14:paraId="35273252" w14:textId="0EAF7F9D" w:rsidR="001C4918" w:rsidRDefault="001C4918" w:rsidP="004C3677">
      <w:r>
        <w:t xml:space="preserve">Imagine the </w:t>
      </w:r>
      <w:r w:rsidR="0037709B">
        <w:t>following</w:t>
      </w:r>
      <w:r w:rsidR="00432FCD">
        <w:t xml:space="preserve"> “core scenario”</w:t>
      </w:r>
      <w:r w:rsidR="0037709B">
        <w:t>:</w:t>
      </w:r>
      <w:r>
        <w:t xml:space="preserve"> </w:t>
      </w:r>
      <w:r w:rsidR="00E91F75">
        <w:t>the target user</w:t>
      </w:r>
      <w:r>
        <w:t xml:space="preserve"> has purchased </w:t>
      </w:r>
      <w:r w:rsidR="0037709B">
        <w:t xml:space="preserve">two </w:t>
      </w:r>
      <w:r>
        <w:t>tickets for an event</w:t>
      </w:r>
      <w:r w:rsidR="00920904">
        <w:t xml:space="preserve"> today</w:t>
      </w:r>
      <w:r w:rsidR="00432FCD">
        <w:t xml:space="preserve">: a ticket </w:t>
      </w:r>
      <w:r w:rsidR="0037709B">
        <w:t xml:space="preserve">for themselves and one </w:t>
      </w:r>
      <w:r w:rsidR="00432FCD">
        <w:t xml:space="preserve">for the </w:t>
      </w:r>
      <w:r w:rsidR="0037709B">
        <w:t>other</w:t>
      </w:r>
      <w:r w:rsidR="00432FCD">
        <w:t xml:space="preserve"> person </w:t>
      </w:r>
      <w:r w:rsidR="0037709B">
        <w:t xml:space="preserve">as indicated in the </w:t>
      </w:r>
      <w:r w:rsidR="00432FCD">
        <w:t>table above</w:t>
      </w:r>
      <w:r w:rsidR="0037709B">
        <w:t>. The target user has also purchased</w:t>
      </w:r>
      <w:r w:rsidR="00920904">
        <w:t xml:space="preserve"> tickets for </w:t>
      </w:r>
      <w:r w:rsidR="00E91F75">
        <w:t>three more events next week</w:t>
      </w:r>
      <w:r>
        <w:t xml:space="preserve">. </w:t>
      </w:r>
      <w:r w:rsidR="00E91F75">
        <w:t xml:space="preserve">The </w:t>
      </w:r>
      <w:r w:rsidR="0037709B">
        <w:t>target user and other</w:t>
      </w:r>
      <w:r w:rsidR="00E91F75">
        <w:t xml:space="preserve"> </w:t>
      </w:r>
      <w:r w:rsidR="004C7851">
        <w:t xml:space="preserve">person </w:t>
      </w:r>
      <w:r w:rsidR="00E91F75">
        <w:t>ha</w:t>
      </w:r>
      <w:r w:rsidR="0037709B">
        <w:t>ve</w:t>
      </w:r>
      <w:r w:rsidR="00E91F75">
        <w:t xml:space="preserve"> arrived at the event. The target user selects</w:t>
      </w:r>
      <w:r>
        <w:t xml:space="preserve"> a ticket </w:t>
      </w:r>
      <w:r w:rsidR="00E91F75">
        <w:t>on their smartwatch using the specialised event ticket app. The selected ticket then</w:t>
      </w:r>
      <w:r>
        <w:t xml:space="preserve"> show</w:t>
      </w:r>
      <w:r w:rsidR="00E91F75">
        <w:t>s</w:t>
      </w:r>
      <w:r>
        <w:t xml:space="preserve"> a code</w:t>
      </w:r>
      <w:r w:rsidR="00D07ED7">
        <w:t xml:space="preserve"> (e.g., Fig. 1)</w:t>
      </w:r>
      <w:r>
        <w:t xml:space="preserve"> that needs to be scanned when entering </w:t>
      </w:r>
      <w:r w:rsidR="00E91F75">
        <w:t>the</w:t>
      </w:r>
      <w:r>
        <w:t xml:space="preserve"> event.</w:t>
      </w:r>
    </w:p>
    <w:p w14:paraId="775D67F1" w14:textId="77777777" w:rsidR="0058474F" w:rsidRDefault="0058474F" w:rsidP="0058474F">
      <w:pPr>
        <w:jc w:val="center"/>
      </w:pPr>
      <w:r>
        <w:rPr>
          <w:noProof/>
        </w:rPr>
        <w:drawing>
          <wp:inline distT="0" distB="0" distL="0" distR="0" wp14:anchorId="0564B335" wp14:editId="033B99E7">
            <wp:extent cx="1045822" cy="993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7 at 5.09.4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111" cy="9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933E" w14:textId="6CBC7AC5" w:rsidR="0058474F" w:rsidRDefault="00D07ED7" w:rsidP="0058474F">
      <w:pPr>
        <w:jc w:val="center"/>
      </w:pPr>
      <w:r>
        <w:t xml:space="preserve">Figure 1. </w:t>
      </w:r>
      <w:r w:rsidR="0058474F">
        <w:t>Example event ticket digital code that can be scanned when entering events.</w:t>
      </w:r>
    </w:p>
    <w:p w14:paraId="3BC23102" w14:textId="77777777" w:rsidR="001C4918" w:rsidRDefault="001C4918" w:rsidP="004C3677"/>
    <w:p w14:paraId="40CE7FD2" w14:textId="41B822D9" w:rsidR="001C4918" w:rsidRDefault="00E142E3" w:rsidP="004C3677">
      <w:r>
        <w:t xml:space="preserve">By mid-fidelity, we mean that the screen elements should be relatively realistic </w:t>
      </w:r>
      <w:r w:rsidR="00D07ED7">
        <w:t xml:space="preserve">(e.g., Fig. 2) </w:t>
      </w:r>
      <w:r>
        <w:t xml:space="preserve">and drawn with care. </w:t>
      </w:r>
      <w:r w:rsidR="004C3677">
        <w:t xml:space="preserve">Design </w:t>
      </w:r>
      <w:r w:rsidR="00D07ED7">
        <w:t xml:space="preserve">approximately </w:t>
      </w:r>
      <w:r w:rsidR="001C4918">
        <w:t>three screens</w:t>
      </w:r>
      <w:r w:rsidR="00B25BA1">
        <w:t xml:space="preserve"> </w:t>
      </w:r>
      <w:r w:rsidR="004C3677">
        <w:t xml:space="preserve">for a </w:t>
      </w:r>
      <w:r w:rsidR="008B3375">
        <w:t>smart</w:t>
      </w:r>
      <w:r w:rsidR="00A47012">
        <w:t>watch</w:t>
      </w:r>
      <w:r w:rsidR="004C3677">
        <w:t xml:space="preserve"> </w:t>
      </w:r>
      <w:r w:rsidR="0076660F">
        <w:t>screen size</w:t>
      </w:r>
      <w:r w:rsidR="0037709B">
        <w:t>:</w:t>
      </w:r>
      <w:r w:rsidR="004C3677">
        <w:t xml:space="preserve"> </w:t>
      </w:r>
    </w:p>
    <w:p w14:paraId="5094FEC5" w14:textId="0CEF9FCA" w:rsidR="001C4918" w:rsidRDefault="00E91F75" w:rsidP="001C4918">
      <w:pPr>
        <w:pStyle w:val="ListParagraph"/>
        <w:numPr>
          <w:ilvl w:val="0"/>
          <w:numId w:val="14"/>
        </w:numPr>
      </w:pPr>
      <w:r>
        <w:t>The main app</w:t>
      </w:r>
      <w:r w:rsidR="001C4918">
        <w:t xml:space="preserve"> screen </w:t>
      </w:r>
      <w:r w:rsidR="0037709B">
        <w:t xml:space="preserve">that </w:t>
      </w:r>
      <w:r w:rsidR="001C4918">
        <w:t xml:space="preserve">the user sees when </w:t>
      </w:r>
      <w:r>
        <w:t>initially tapping into the</w:t>
      </w:r>
      <w:r w:rsidR="001C4918">
        <w:t xml:space="preserve"> app</w:t>
      </w:r>
      <w:r w:rsidR="00920904">
        <w:t xml:space="preserve">, which should </w:t>
      </w:r>
      <w:r w:rsidR="0037709B">
        <w:t xml:space="preserve">show </w:t>
      </w:r>
      <w:r w:rsidR="00920904">
        <w:t>all four ticket events</w:t>
      </w:r>
      <w:r w:rsidR="00432FCD">
        <w:t>.</w:t>
      </w:r>
    </w:p>
    <w:p w14:paraId="482F0509" w14:textId="1DE63FC0" w:rsidR="0037709B" w:rsidRDefault="0037709B" w:rsidP="0037709B">
      <w:pPr>
        <w:pStyle w:val="ListParagraph"/>
      </w:pPr>
      <w:r>
        <w:t>The user then selects today’</w:t>
      </w:r>
      <w:r w:rsidR="00432FCD">
        <w:t>s</w:t>
      </w:r>
      <w:r w:rsidR="004C7851">
        <w:t xml:space="preserve"> event</w:t>
      </w:r>
      <w:r w:rsidR="00432FCD">
        <w:t>.</w:t>
      </w:r>
    </w:p>
    <w:p w14:paraId="49A03763" w14:textId="5495CA13" w:rsidR="00E91F75" w:rsidRDefault="00E91F75" w:rsidP="001C4918">
      <w:pPr>
        <w:pStyle w:val="ListParagraph"/>
        <w:numPr>
          <w:ilvl w:val="0"/>
          <w:numId w:val="14"/>
        </w:numPr>
      </w:pPr>
      <w:r>
        <w:t>T</w:t>
      </w:r>
      <w:r w:rsidR="0037709B">
        <w:t>he screen shows today’s</w:t>
      </w:r>
      <w:r>
        <w:t xml:space="preserve"> ticket selection</w:t>
      </w:r>
      <w:r w:rsidR="00432FCD">
        <w:t>.</w:t>
      </w:r>
      <w:r w:rsidR="001C4918">
        <w:t xml:space="preserve"> </w:t>
      </w:r>
    </w:p>
    <w:p w14:paraId="1747789A" w14:textId="11EA24E8" w:rsidR="0037709B" w:rsidRDefault="0037709B" w:rsidP="0037709B">
      <w:pPr>
        <w:pStyle w:val="ListParagraph"/>
      </w:pPr>
      <w:r>
        <w:t xml:space="preserve">The user then </w:t>
      </w:r>
      <w:r w:rsidR="00D07ED7">
        <w:t>takes an action to</w:t>
      </w:r>
      <w:r w:rsidR="00432FCD">
        <w:t xml:space="preserve"> display the code</w:t>
      </w:r>
      <w:r w:rsidR="00D07ED7">
        <w:t xml:space="preserve"> (Fig. 1)</w:t>
      </w:r>
      <w:r w:rsidR="00432FCD">
        <w:t>.</w:t>
      </w:r>
    </w:p>
    <w:p w14:paraId="4CE4261A" w14:textId="7F3B3D61" w:rsidR="00E91F75" w:rsidRDefault="0037709B" w:rsidP="001C4918">
      <w:pPr>
        <w:pStyle w:val="ListParagraph"/>
        <w:numPr>
          <w:ilvl w:val="0"/>
          <w:numId w:val="14"/>
        </w:numPr>
      </w:pPr>
      <w:r>
        <w:t>The screen shows the</w:t>
      </w:r>
      <w:r w:rsidR="00E91F75">
        <w:t xml:space="preserve"> </w:t>
      </w:r>
      <w:r w:rsidR="001C4918">
        <w:t>code that needs to be scanned when entering an event</w:t>
      </w:r>
      <w:r w:rsidR="004C3677">
        <w:t xml:space="preserve">. </w:t>
      </w:r>
    </w:p>
    <w:p w14:paraId="17CAC345" w14:textId="77777777" w:rsidR="00E91F75" w:rsidRDefault="00E91F75" w:rsidP="00E91F75">
      <w:pPr>
        <w:pStyle w:val="ListParagraph"/>
      </w:pPr>
    </w:p>
    <w:p w14:paraId="3673DD7C" w14:textId="0A464D45" w:rsidR="00541DCA" w:rsidRPr="00541DCA" w:rsidRDefault="00541DCA" w:rsidP="009A669A">
      <w:pPr>
        <w:jc w:val="center"/>
        <w:rPr>
          <w:szCs w:val="24"/>
          <w:lang w:val="en-NZ"/>
        </w:rPr>
      </w:pPr>
      <w:r w:rsidRPr="00541DCA">
        <w:rPr>
          <w:szCs w:val="24"/>
          <w:lang w:val="en-NZ"/>
        </w:rPr>
        <w:lastRenderedPageBreak/>
        <w:fldChar w:fldCharType="begin"/>
      </w:r>
      <w:r w:rsidR="005307C3">
        <w:rPr>
          <w:szCs w:val="24"/>
          <w:lang w:val="en-NZ"/>
        </w:rPr>
        <w:instrText xml:space="preserve"> INCLUDEPICTURE "C:\\var\\folders\\gt\\3cw27jtj23z5223dy1mrgcnw0000gp\\T\\com.microsoft.Word\\WebArchiveCopyPasteTempFiles\\person-wearing-black-smart-watch.jpg" \* MERGEFORMAT </w:instrText>
      </w:r>
      <w:r w:rsidRPr="00541DCA">
        <w:rPr>
          <w:szCs w:val="24"/>
          <w:lang w:val="en-NZ"/>
        </w:rPr>
        <w:fldChar w:fldCharType="separate"/>
      </w:r>
      <w:r w:rsidRPr="00541DCA">
        <w:rPr>
          <w:noProof/>
          <w:szCs w:val="24"/>
          <w:lang w:val="en-NZ"/>
        </w:rPr>
        <w:drawing>
          <wp:inline distT="0" distB="0" distL="0" distR="0" wp14:anchorId="5C334892" wp14:editId="5ED0B9CF">
            <wp:extent cx="5928757" cy="3949003"/>
            <wp:effectExtent l="0" t="0" r="2540" b="1270"/>
            <wp:docPr id="1" name="Picture 1" descr="Person wearing black smart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 wearing black smart watch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796" cy="398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DCA">
        <w:rPr>
          <w:szCs w:val="24"/>
          <w:lang w:val="en-NZ"/>
        </w:rPr>
        <w:fldChar w:fldCharType="end"/>
      </w:r>
      <w:r w:rsidRPr="00541DCA">
        <w:t xml:space="preserve"> </w:t>
      </w:r>
      <w:r w:rsidRPr="00541DCA">
        <w:rPr>
          <w:szCs w:val="24"/>
          <w:lang w:val="en-NZ"/>
        </w:rPr>
        <w:fldChar w:fldCharType="begin"/>
      </w:r>
      <w:r w:rsidR="005307C3">
        <w:rPr>
          <w:szCs w:val="24"/>
          <w:lang w:val="en-NZ"/>
        </w:rPr>
        <w:instrText xml:space="preserve"> INCLUDEPICTURE "C:\\var\\folders\\gt\\3cw27jtj23z5223dy1mrgcnw0000gp\\T\\com.microsoft.Word\\WebArchiveCopyPasteTempFiles\\white-and-black-smart-watch.jpg" \* MERGEFORMAT </w:instrText>
      </w:r>
      <w:r w:rsidRPr="00541DCA">
        <w:rPr>
          <w:szCs w:val="24"/>
          <w:lang w:val="en-NZ"/>
        </w:rPr>
        <w:fldChar w:fldCharType="separate"/>
      </w:r>
      <w:r w:rsidRPr="00541DCA">
        <w:rPr>
          <w:noProof/>
          <w:szCs w:val="24"/>
          <w:lang w:val="en-NZ"/>
        </w:rPr>
        <w:drawing>
          <wp:inline distT="0" distB="0" distL="0" distR="0" wp14:anchorId="6AC711CC" wp14:editId="5A788D10">
            <wp:extent cx="5948189" cy="4461468"/>
            <wp:effectExtent l="0" t="0" r="0" b="0"/>
            <wp:docPr id="4" name="Picture 4" descr="White and black smart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and black smart watch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35" cy="455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DCA">
        <w:rPr>
          <w:szCs w:val="24"/>
          <w:lang w:val="en-NZ"/>
        </w:rPr>
        <w:fldChar w:fldCharType="end"/>
      </w:r>
    </w:p>
    <w:p w14:paraId="5004769D" w14:textId="6BFE2B69" w:rsidR="00D07ED7" w:rsidRDefault="00D07ED7" w:rsidP="00541DCA">
      <w:pPr>
        <w:pStyle w:val="ListParagraph"/>
        <w:jc w:val="center"/>
      </w:pPr>
      <w:r>
        <w:t xml:space="preserve">Figure 2. </w:t>
      </w:r>
      <w:r w:rsidR="00541DCA">
        <w:t>Example smartwatch screens</w:t>
      </w:r>
      <w:r>
        <w:t xml:space="preserve"> </w:t>
      </w:r>
    </w:p>
    <w:p w14:paraId="4CE238F4" w14:textId="6F372C8E" w:rsidR="00541DCA" w:rsidRPr="00D07ED7" w:rsidRDefault="00D07ED7" w:rsidP="00D07ED7">
      <w:pPr>
        <w:pStyle w:val="ListParagraph"/>
        <w:ind w:left="1080"/>
        <w:jc w:val="center"/>
        <w:rPr>
          <w:sz w:val="16"/>
          <w:szCs w:val="16"/>
        </w:rPr>
      </w:pPr>
      <w:r>
        <w:rPr>
          <w:sz w:val="16"/>
          <w:szCs w:val="16"/>
        </w:rPr>
        <w:t>Images under l</w:t>
      </w:r>
      <w:r w:rsidRPr="00D07ED7">
        <w:rPr>
          <w:sz w:val="16"/>
          <w:szCs w:val="16"/>
        </w:rPr>
        <w:t>icense to use Creative Commons Zero - CC0</w:t>
      </w:r>
      <w:r>
        <w:rPr>
          <w:sz w:val="16"/>
          <w:szCs w:val="16"/>
        </w:rPr>
        <w:t>:</w:t>
      </w:r>
      <w:r w:rsidRPr="00D07ED7">
        <w:rPr>
          <w:sz w:val="16"/>
          <w:szCs w:val="16"/>
        </w:rPr>
        <w:t xml:space="preserve"> https://www.peakpx.com/478397/black-smart-watch https://www.peakpx.com/469136/grey-aluminum-case-white-sport-band-apple-watch </w:t>
      </w:r>
    </w:p>
    <w:p w14:paraId="1DAFBE83" w14:textId="77777777" w:rsidR="00541DCA" w:rsidRDefault="00541DCA" w:rsidP="00E91F75">
      <w:pPr>
        <w:pStyle w:val="ListParagraph"/>
      </w:pPr>
    </w:p>
    <w:p w14:paraId="78D9B952" w14:textId="27E61A41" w:rsidR="00E142E3" w:rsidRDefault="00432FCD" w:rsidP="00E91F75">
      <w:pPr>
        <w:pStyle w:val="ListParagraph"/>
        <w:ind w:left="0"/>
      </w:pPr>
      <w:r>
        <w:t>Include realistic and specific details of a scenario within your prototype by including specific event names and dates</w:t>
      </w:r>
      <w:r w:rsidR="00DE64C5">
        <w:t>,</w:t>
      </w:r>
      <w:r>
        <w:t xml:space="preserve"> etc.</w:t>
      </w:r>
      <w:r w:rsidR="0058474F">
        <w:t xml:space="preserve"> Annotate your paper prototype to justify</w:t>
      </w:r>
    </w:p>
    <w:p w14:paraId="31A4A57A" w14:textId="16D47DE5" w:rsidR="00E142E3" w:rsidRDefault="0058474F" w:rsidP="00E142E3">
      <w:pPr>
        <w:pStyle w:val="ListParagraph"/>
        <w:numPr>
          <w:ilvl w:val="0"/>
          <w:numId w:val="15"/>
        </w:numPr>
      </w:pPr>
      <w:r>
        <w:t>its user experience</w:t>
      </w:r>
      <w:r w:rsidR="00E142E3">
        <w:t>,</w:t>
      </w:r>
      <w:r w:rsidR="008B3375">
        <w:t xml:space="preserve"> </w:t>
      </w:r>
    </w:p>
    <w:p w14:paraId="38007802" w14:textId="432F604A" w:rsidR="00E142E3" w:rsidRDefault="00E142E3" w:rsidP="00E142E3">
      <w:pPr>
        <w:pStyle w:val="ListParagraph"/>
        <w:numPr>
          <w:ilvl w:val="0"/>
          <w:numId w:val="15"/>
        </w:numPr>
      </w:pPr>
      <w:r>
        <w:t xml:space="preserve">visual design principles that influenced the design, and </w:t>
      </w:r>
    </w:p>
    <w:p w14:paraId="120F2AE5" w14:textId="1EBA9F0A" w:rsidR="00871351" w:rsidRDefault="008B3375" w:rsidP="00E142E3">
      <w:pPr>
        <w:pStyle w:val="ListParagraph"/>
        <w:numPr>
          <w:ilvl w:val="0"/>
          <w:numId w:val="15"/>
        </w:numPr>
      </w:pPr>
      <w:r>
        <w:t>its suitedness to the event type and target user.</w:t>
      </w:r>
    </w:p>
    <w:p w14:paraId="16552291" w14:textId="77777777" w:rsidR="00E227AA" w:rsidRDefault="00E227AA">
      <w:pPr>
        <w:rPr>
          <w:b/>
          <w:bCs/>
        </w:rPr>
      </w:pPr>
    </w:p>
    <w:p w14:paraId="7226FB26" w14:textId="77777777" w:rsidR="00ED29CF" w:rsidRDefault="00ED29CF" w:rsidP="00722BE7">
      <w:pPr>
        <w:rPr>
          <w:b/>
          <w:bCs/>
        </w:rPr>
      </w:pPr>
    </w:p>
    <w:p w14:paraId="432EF626" w14:textId="77777777" w:rsidR="005307C3" w:rsidRPr="00722BE7" w:rsidRDefault="005307C3" w:rsidP="005307C3">
      <w:pPr>
        <w:rPr>
          <w:b/>
          <w:bCs/>
        </w:rPr>
      </w:pPr>
      <w:r w:rsidRPr="00722BE7">
        <w:rPr>
          <w:b/>
          <w:bCs/>
        </w:rPr>
        <w:t xml:space="preserve">Q3.2 </w:t>
      </w:r>
      <w:r>
        <w:rPr>
          <w:b/>
          <w:bCs/>
        </w:rPr>
        <w:t>A Persona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[5 marks]</w:t>
      </w:r>
    </w:p>
    <w:p w14:paraId="7BA5D795" w14:textId="77777777" w:rsidR="005307C3" w:rsidRPr="005307C3" w:rsidRDefault="005307C3" w:rsidP="005307C3"/>
    <w:p w14:paraId="14E7FC93" w14:textId="51E973CA" w:rsidR="000670E3" w:rsidRDefault="000670E3" w:rsidP="000670E3">
      <w:r>
        <w:t>The answer to Q3.2 should be typed.</w:t>
      </w:r>
    </w:p>
    <w:p w14:paraId="3103C88B" w14:textId="77777777" w:rsidR="000670E3" w:rsidRDefault="000670E3" w:rsidP="005307C3"/>
    <w:p w14:paraId="244C6FC8" w14:textId="7DE7AC3B" w:rsidR="005307C3" w:rsidRPr="005307C3" w:rsidRDefault="005307C3" w:rsidP="005307C3">
      <w:r w:rsidRPr="005307C3">
        <w:t>Create the start</w:t>
      </w:r>
      <w:r>
        <w:t xml:space="preserve"> of a persona for the target </w:t>
      </w:r>
      <w:r w:rsidR="006A0559">
        <w:t xml:space="preserve">user </w:t>
      </w:r>
      <w:r>
        <w:t>based on your student ID as above. The persona should have a name and goals and motivati</w:t>
      </w:r>
      <w:r w:rsidR="00BE4F1C">
        <w:t>ons</w:t>
      </w:r>
      <w:r>
        <w:t>. Write a maximum of three sentences for the goals and motivati</w:t>
      </w:r>
      <w:r w:rsidR="00711C96">
        <w:t>ons</w:t>
      </w:r>
      <w:r w:rsidR="00015C58">
        <w:t>. D</w:t>
      </w:r>
      <w:r w:rsidR="00711C96">
        <w:t>o not use bullet points</w:t>
      </w:r>
      <w:r>
        <w:t>.</w:t>
      </w:r>
    </w:p>
    <w:p w14:paraId="3E8EB253" w14:textId="77777777" w:rsidR="00E142E3" w:rsidRDefault="00E142E3" w:rsidP="00722BE7">
      <w:pPr>
        <w:rPr>
          <w:b/>
          <w:bCs/>
        </w:rPr>
      </w:pPr>
    </w:p>
    <w:p w14:paraId="654A6EBE" w14:textId="77777777" w:rsidR="00ED29CF" w:rsidRDefault="00ED29CF" w:rsidP="00722BE7">
      <w:pPr>
        <w:rPr>
          <w:b/>
          <w:bCs/>
        </w:rPr>
      </w:pPr>
    </w:p>
    <w:p w14:paraId="1CF485D6" w14:textId="24165771" w:rsidR="00722BE7" w:rsidRPr="00722BE7" w:rsidRDefault="00722BE7" w:rsidP="00722BE7">
      <w:pPr>
        <w:rPr>
          <w:b/>
          <w:bCs/>
        </w:rPr>
      </w:pPr>
      <w:r w:rsidRPr="00722BE7">
        <w:rPr>
          <w:b/>
          <w:bCs/>
        </w:rPr>
        <w:t>Q3.</w:t>
      </w:r>
      <w:r w:rsidR="005307C3">
        <w:rPr>
          <w:b/>
          <w:bCs/>
        </w:rPr>
        <w:t>3</w:t>
      </w:r>
      <w:r w:rsidRPr="00722BE7">
        <w:rPr>
          <w:b/>
          <w:bCs/>
        </w:rPr>
        <w:t xml:space="preserve"> </w:t>
      </w:r>
      <w:r w:rsidR="0037709B">
        <w:rPr>
          <w:b/>
          <w:bCs/>
        </w:rPr>
        <w:t>Usage Testing</w:t>
      </w:r>
      <w:r w:rsidR="0037709B">
        <w:rPr>
          <w:b/>
          <w:bCs/>
        </w:rPr>
        <w:tab/>
      </w:r>
      <w:r w:rsidR="0037709B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rPr>
          <w:b/>
          <w:bCs/>
        </w:rPr>
        <w:tab/>
      </w:r>
      <w:r w:rsidR="002048E7">
        <w:t>[</w:t>
      </w:r>
      <w:r w:rsidR="0037709B">
        <w:t xml:space="preserve">20 </w:t>
      </w:r>
      <w:r w:rsidR="002048E7">
        <w:t>marks]</w:t>
      </w:r>
    </w:p>
    <w:p w14:paraId="07F4C853" w14:textId="77777777" w:rsidR="00BB4185" w:rsidRDefault="00BB4185" w:rsidP="00722BE7"/>
    <w:p w14:paraId="29E43F02" w14:textId="576F2BAC" w:rsidR="008B3375" w:rsidRDefault="008B3375" w:rsidP="00722BE7">
      <w:r>
        <w:t>The answer to Q3.</w:t>
      </w:r>
      <w:r w:rsidR="005307C3">
        <w:t>3</w:t>
      </w:r>
      <w:r>
        <w:t xml:space="preserve"> should be typed.</w:t>
      </w:r>
    </w:p>
    <w:p w14:paraId="5EEB41B8" w14:textId="77777777" w:rsidR="000670E3" w:rsidRDefault="000670E3" w:rsidP="00722BE7"/>
    <w:p w14:paraId="2CF3F53E" w14:textId="6013BDBA" w:rsidR="00722BE7" w:rsidRDefault="0037709B" w:rsidP="0037709B">
      <w:r>
        <w:t xml:space="preserve">Create </w:t>
      </w:r>
      <w:r w:rsidR="008B3375">
        <w:t xml:space="preserve">a usage </w:t>
      </w:r>
      <w:r w:rsidR="00432FCD">
        <w:t xml:space="preserve">test </w:t>
      </w:r>
      <w:r w:rsidR="008B3375">
        <w:t>task</w:t>
      </w:r>
      <w:r w:rsidR="00432FCD">
        <w:t xml:space="preserve"> that </w:t>
      </w:r>
      <w:r w:rsidR="008B3375">
        <w:t>evaluates</w:t>
      </w:r>
      <w:r w:rsidR="00432FCD">
        <w:t xml:space="preserve"> </w:t>
      </w:r>
      <w:r w:rsidR="006B3905">
        <w:t xml:space="preserve">the </w:t>
      </w:r>
      <w:r w:rsidR="00015C58">
        <w:t xml:space="preserve">Q3.1 </w:t>
      </w:r>
      <w:r w:rsidR="006B3905">
        <w:t xml:space="preserve">prototype </w:t>
      </w:r>
      <w:proofErr w:type="gramStart"/>
      <w:r w:rsidR="006B3905">
        <w:t>screens</w:t>
      </w:r>
      <w:proofErr w:type="gramEnd"/>
      <w:r w:rsidR="006B3905">
        <w:t xml:space="preserve"> </w:t>
      </w:r>
      <w:r w:rsidR="00432FCD">
        <w:t>a), b) and c)</w:t>
      </w:r>
      <w:r>
        <w:t>.</w:t>
      </w:r>
      <w:r w:rsidR="00722BE7">
        <w:t xml:space="preserve"> </w:t>
      </w:r>
    </w:p>
    <w:p w14:paraId="3D7A5E37" w14:textId="77777777" w:rsidR="00432FCD" w:rsidRDefault="00432FCD" w:rsidP="0037709B"/>
    <w:p w14:paraId="1A7D28B1" w14:textId="4375DAD4" w:rsidR="00432FCD" w:rsidRDefault="001E10E7" w:rsidP="0037709B">
      <w:r>
        <w:t>Describe the hypothesis</w:t>
      </w:r>
      <w:r w:rsidR="008B3375">
        <w:t>/</w:t>
      </w:r>
      <w:proofErr w:type="spellStart"/>
      <w:r w:rsidR="008B3375">
        <w:t>ses</w:t>
      </w:r>
      <w:proofErr w:type="spellEnd"/>
      <w:r w:rsidR="00432FCD">
        <w:t xml:space="preserve"> and </w:t>
      </w:r>
      <w:r>
        <w:t>task. Include the exact “prompt” that the participant would read or hear.</w:t>
      </w:r>
      <w:r w:rsidR="008B3375">
        <w:t xml:space="preserve"> </w:t>
      </w:r>
      <w:r w:rsidR="00015C58">
        <w:t>T</w:t>
      </w:r>
      <w:r w:rsidR="008B3375">
        <w:t>o fully understand the prompt, the</w:t>
      </w:r>
      <w:r w:rsidR="00015C58">
        <w:t xml:space="preserve"> participant</w:t>
      </w:r>
      <w:r w:rsidR="008B3375">
        <w:t xml:space="preserve"> may need additional explanation to understand what previous actions led to the current state of the interface.</w:t>
      </w:r>
      <w:r w:rsidR="00015C58">
        <w:t xml:space="preserve"> Include this background information.</w:t>
      </w:r>
    </w:p>
    <w:p w14:paraId="164F7923" w14:textId="77777777" w:rsidR="00432FCD" w:rsidRDefault="00432FCD" w:rsidP="0037709B"/>
    <w:p w14:paraId="01E6F20F" w14:textId="5A7DCB76" w:rsidR="00432FCD" w:rsidRDefault="00432FCD" w:rsidP="0037709B">
      <w:r>
        <w:t>Choose two quantitative metrics and two qualitative metrics</w:t>
      </w:r>
      <w:r w:rsidR="001E10E7">
        <w:t xml:space="preserve"> for your usage test to ensure comprehensive cover</w:t>
      </w:r>
      <w:r w:rsidR="007E5516">
        <w:t>age</w:t>
      </w:r>
      <w:r w:rsidR="001E10E7">
        <w:t xml:space="preserve"> of user experience.</w:t>
      </w:r>
      <w:r>
        <w:t xml:space="preserve"> Describe specifica</w:t>
      </w:r>
      <w:r w:rsidR="001E10E7">
        <w:t>lly how each will be measured</w:t>
      </w:r>
      <w:r w:rsidR="007E5516">
        <w:t>, and include instructions needed for the collection of the data</w:t>
      </w:r>
      <w:r w:rsidR="001E10E7">
        <w:t xml:space="preserve">. </w:t>
      </w:r>
      <w:r>
        <w:t>Justify your choices for metrics.</w:t>
      </w:r>
    </w:p>
    <w:p w14:paraId="798E4895" w14:textId="77777777" w:rsidR="008B3375" w:rsidRDefault="008B3375" w:rsidP="0037709B"/>
    <w:p w14:paraId="62837D3B" w14:textId="69681912" w:rsidR="008B3375" w:rsidRDefault="008B3375" w:rsidP="0037709B">
      <w:r>
        <w:t xml:space="preserve">A usage testing </w:t>
      </w:r>
      <w:proofErr w:type="gramStart"/>
      <w:r>
        <w:t>greeting</w:t>
      </w:r>
      <w:proofErr w:type="gramEnd"/>
      <w:r>
        <w:t xml:space="preserve"> and informed consent do not need to be included.</w:t>
      </w:r>
    </w:p>
    <w:p w14:paraId="5FB5E32F" w14:textId="77777777" w:rsidR="0037709B" w:rsidRDefault="0037709B" w:rsidP="0037709B"/>
    <w:p w14:paraId="5FD97A68" w14:textId="77777777" w:rsidR="0037709B" w:rsidRDefault="0037709B" w:rsidP="0037709B"/>
    <w:p w14:paraId="26141242" w14:textId="77777777" w:rsidR="00722BE7" w:rsidRDefault="00722BE7" w:rsidP="00722BE7"/>
    <w:p w14:paraId="63030422" w14:textId="4AA8BC64" w:rsidR="001E10E7" w:rsidRPr="00722BE7" w:rsidRDefault="0058474F" w:rsidP="001E10E7">
      <w:pPr>
        <w:rPr>
          <w:b/>
          <w:bCs/>
        </w:rPr>
      </w:pPr>
      <w:r>
        <w:rPr>
          <w:b/>
          <w:bCs/>
        </w:rPr>
        <w:t>Q3.</w:t>
      </w:r>
      <w:r w:rsidR="005307C3">
        <w:rPr>
          <w:b/>
          <w:bCs/>
        </w:rPr>
        <w:t>4</w:t>
      </w:r>
      <w:r w:rsidR="001E10E7" w:rsidRPr="00722BE7">
        <w:rPr>
          <w:b/>
          <w:bCs/>
        </w:rPr>
        <w:t xml:space="preserve"> </w:t>
      </w:r>
      <w:r w:rsidR="001E10E7">
        <w:rPr>
          <w:b/>
          <w:bCs/>
        </w:rPr>
        <w:t>Agile UX</w:t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1E10E7">
        <w:rPr>
          <w:b/>
          <w:bCs/>
        </w:rPr>
        <w:tab/>
      </w:r>
      <w:r w:rsidR="009A669A">
        <w:rPr>
          <w:b/>
          <w:bCs/>
        </w:rPr>
        <w:t xml:space="preserve"> </w:t>
      </w:r>
      <w:proofErr w:type="gramStart"/>
      <w:r w:rsidR="009A669A">
        <w:rPr>
          <w:b/>
          <w:bCs/>
        </w:rPr>
        <w:t xml:space="preserve">   </w:t>
      </w:r>
      <w:r w:rsidR="001E10E7">
        <w:t>[</w:t>
      </w:r>
      <w:proofErr w:type="gramEnd"/>
      <w:r w:rsidR="009A669A">
        <w:t>10</w:t>
      </w:r>
      <w:r w:rsidR="001E10E7">
        <w:t xml:space="preserve"> marks]</w:t>
      </w:r>
    </w:p>
    <w:p w14:paraId="05C27268" w14:textId="77777777" w:rsidR="001E10E7" w:rsidRDefault="001E10E7" w:rsidP="001E10E7"/>
    <w:p w14:paraId="137D3B79" w14:textId="0730FA14" w:rsidR="008B3375" w:rsidRDefault="008B3375" w:rsidP="001E10E7">
      <w:r>
        <w:t>The answer to Q3.</w:t>
      </w:r>
      <w:r w:rsidR="005307C3">
        <w:t>4</w:t>
      </w:r>
      <w:r>
        <w:t xml:space="preserve"> should be typed.</w:t>
      </w:r>
    </w:p>
    <w:p w14:paraId="2BF6606B" w14:textId="77777777" w:rsidR="008B3375" w:rsidRDefault="008B3375" w:rsidP="001E10E7"/>
    <w:p w14:paraId="72C9939B" w14:textId="327A81F4" w:rsidR="001E10E7" w:rsidRDefault="0058474F" w:rsidP="001E10E7">
      <w:r>
        <w:t xml:space="preserve">Describe how the usage testing would </w:t>
      </w:r>
      <w:r w:rsidR="00015C58">
        <w:t>differ</w:t>
      </w:r>
      <w:r>
        <w:t xml:space="preserve"> if </w:t>
      </w:r>
      <w:r w:rsidR="00015C58">
        <w:t>it</w:t>
      </w:r>
      <w:r>
        <w:t xml:space="preserve"> was following an Agile UX </w:t>
      </w:r>
      <w:r w:rsidR="009A669A">
        <w:t>approach.</w:t>
      </w:r>
      <w:r>
        <w:t xml:space="preserve"> Describe two example </w:t>
      </w:r>
      <w:proofErr w:type="spellStart"/>
      <w:r>
        <w:t>artifacts</w:t>
      </w:r>
      <w:proofErr w:type="spellEnd"/>
      <w:r>
        <w:t xml:space="preserve"> that </w:t>
      </w:r>
      <w:r w:rsidR="007E5516">
        <w:t>c</w:t>
      </w:r>
      <w:r>
        <w:t xml:space="preserve">ould be included in Usage testing if it were </w:t>
      </w:r>
      <w:r w:rsidR="007E5516">
        <w:t xml:space="preserve">done with an Agile </w:t>
      </w:r>
      <w:r w:rsidR="00C448C2">
        <w:t xml:space="preserve">UX </w:t>
      </w:r>
      <w:proofErr w:type="gramStart"/>
      <w:r w:rsidR="007E5516">
        <w:t>approach, and</w:t>
      </w:r>
      <w:proofErr w:type="gramEnd"/>
      <w:r w:rsidR="007E5516">
        <w:t xml:space="preserve"> describe how they would be included</w:t>
      </w:r>
      <w:r w:rsidR="00015C58">
        <w:t xml:space="preserve"> in the Usage testing</w:t>
      </w:r>
      <w:r w:rsidR="007E5516">
        <w:t>.</w:t>
      </w:r>
      <w:r w:rsidR="00F0259C">
        <w:t xml:space="preserve"> Answer in </w:t>
      </w:r>
      <w:r w:rsidR="009A669A">
        <w:t xml:space="preserve">a maximum of </w:t>
      </w:r>
      <w:r w:rsidR="00F0259C">
        <w:t>6 sentences.</w:t>
      </w:r>
    </w:p>
    <w:p w14:paraId="3A3094D9" w14:textId="77777777" w:rsidR="001E10E7" w:rsidRDefault="001E10E7" w:rsidP="001E10E7"/>
    <w:p w14:paraId="26C9AC64" w14:textId="77777777" w:rsidR="0058474F" w:rsidRDefault="0058474F" w:rsidP="0058474F">
      <w:pPr>
        <w:rPr>
          <w:b/>
          <w:bCs/>
        </w:rPr>
      </w:pPr>
    </w:p>
    <w:p w14:paraId="29F1B6D0" w14:textId="77777777" w:rsidR="0058474F" w:rsidRDefault="0058474F" w:rsidP="0058474F"/>
    <w:sectPr w:rsidR="0058474F" w:rsidSect="001C65D2">
      <w:headerReference w:type="default" r:id="rId21"/>
      <w:footerReference w:type="default" r:id="rId22"/>
      <w:footerReference w:type="first" r:id="rId23"/>
      <w:pgSz w:w="11906" w:h="16838" w:code="9"/>
      <w:pgMar w:top="1440" w:right="1440" w:bottom="1440" w:left="1440" w:header="720" w:footer="72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39DF9" w14:textId="77777777" w:rsidR="00B95D0D" w:rsidRDefault="00B95D0D">
      <w:r>
        <w:separator/>
      </w:r>
    </w:p>
  </w:endnote>
  <w:endnote w:type="continuationSeparator" w:id="0">
    <w:p w14:paraId="063FA24F" w14:textId="77777777" w:rsidR="00B95D0D" w:rsidRDefault="00B9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918332"/>
      <w:docPartObj>
        <w:docPartGallery w:val="Page Numbers (Top of Page)"/>
        <w:docPartUnique/>
      </w:docPartObj>
    </w:sdtPr>
    <w:sdtEndPr/>
    <w:sdtContent>
      <w:p w14:paraId="3486B45F" w14:textId="77777777" w:rsidR="001C65D2" w:rsidRPr="00330E7D" w:rsidRDefault="00330E7D" w:rsidP="00330E7D">
        <w:pPr>
          <w:pStyle w:val="Header"/>
          <w:jc w:val="center"/>
          <w:rPr>
            <w:bCs/>
          </w:rPr>
        </w:pPr>
        <w:r w:rsidRPr="00330E7D">
          <w:t xml:space="preserve">Page </w:t>
        </w:r>
        <w:r w:rsidRPr="00330E7D">
          <w:rPr>
            <w:bCs/>
          </w:rPr>
          <w:fldChar w:fldCharType="begin"/>
        </w:r>
        <w:r w:rsidRPr="00330E7D">
          <w:rPr>
            <w:bCs/>
          </w:rPr>
          <w:instrText xml:space="preserve"> PAGE </w:instrText>
        </w:r>
        <w:r w:rsidRPr="00330E7D">
          <w:rPr>
            <w:bCs/>
          </w:rPr>
          <w:fldChar w:fldCharType="separate"/>
        </w:r>
        <w:r w:rsidR="00B261FC">
          <w:rPr>
            <w:bCs/>
            <w:noProof/>
          </w:rPr>
          <w:t>1</w:t>
        </w:r>
        <w:r w:rsidRPr="00330E7D">
          <w:rPr>
            <w:bCs/>
          </w:rPr>
          <w:fldChar w:fldCharType="end"/>
        </w:r>
        <w:r w:rsidRPr="00330E7D">
          <w:t xml:space="preserve"> of </w:t>
        </w:r>
        <w:r w:rsidRPr="00330E7D">
          <w:rPr>
            <w:bCs/>
          </w:rPr>
          <w:fldChar w:fldCharType="begin"/>
        </w:r>
        <w:r w:rsidRPr="00330E7D">
          <w:rPr>
            <w:bCs/>
          </w:rPr>
          <w:instrText xml:space="preserve"> NUMPAGES  </w:instrText>
        </w:r>
        <w:r w:rsidRPr="00330E7D">
          <w:rPr>
            <w:bCs/>
          </w:rPr>
          <w:fldChar w:fldCharType="separate"/>
        </w:r>
        <w:r w:rsidR="00B261FC">
          <w:rPr>
            <w:bCs/>
            <w:noProof/>
          </w:rPr>
          <w:t>3</w:t>
        </w:r>
        <w:r w:rsidRPr="00330E7D">
          <w:rPr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3CAD7" w14:textId="77777777" w:rsidR="006B49EF" w:rsidRDefault="006B49EF" w:rsidP="00861CBB">
    <w:pPr>
      <w:pStyle w:val="Footer"/>
      <w:jc w:val="right"/>
      <w:rPr>
        <w:b/>
        <w:lang w:val="en-NZ"/>
      </w:rPr>
    </w:pPr>
    <w:r>
      <w:rPr>
        <w:b/>
        <w:lang w:val="en-NZ"/>
      </w:rPr>
      <w:fldChar w:fldCharType="begin"/>
    </w:r>
    <w:r>
      <w:rPr>
        <w:b/>
        <w:lang w:val="en-NZ"/>
      </w:rPr>
      <w:instrText xml:space="preserve"> IF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PAGE </w:instrText>
    </w:r>
    <w:r>
      <w:rPr>
        <w:b/>
        <w:lang w:val="en-NZ"/>
      </w:rPr>
      <w:fldChar w:fldCharType="separate"/>
    </w:r>
    <w:r w:rsidR="001C65D2">
      <w:rPr>
        <w:b/>
        <w:noProof/>
        <w:lang w:val="en-NZ"/>
      </w:rPr>
      <w:instrText>3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&lt;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NUMPAGES </w:instrText>
    </w:r>
    <w:r>
      <w:rPr>
        <w:b/>
        <w:lang w:val="en-NZ"/>
      </w:rPr>
      <w:fldChar w:fldCharType="separate"/>
    </w:r>
    <w:r w:rsidR="002E30A9">
      <w:rPr>
        <w:b/>
        <w:noProof/>
        <w:lang w:val="en-NZ"/>
      </w:rPr>
      <w:instrText>2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" CONTINUED"</w:instrText>
    </w:r>
    <w:r>
      <w:rPr>
        <w:b/>
        <w:lang w:val="en-NZ"/>
      </w:rPr>
      <w:fldChar w:fldCharType="end"/>
    </w:r>
  </w:p>
  <w:p w14:paraId="47B98E65" w14:textId="77777777" w:rsidR="006B49EF" w:rsidRPr="00687C58" w:rsidRDefault="006B49EF" w:rsidP="00861CBB">
    <w:pPr>
      <w:pStyle w:val="Footer"/>
      <w:jc w:val="center"/>
      <w:rPr>
        <w:b/>
        <w:lang w:val="en-NZ"/>
      </w:rPr>
    </w:pPr>
    <w:r>
      <w:rPr>
        <w:b/>
        <w:lang w:val="en-NZ"/>
      </w:rPr>
      <w:fldChar w:fldCharType="begin"/>
    </w:r>
    <w:r>
      <w:rPr>
        <w:b/>
        <w:lang w:val="en-NZ"/>
      </w:rPr>
      <w:instrText xml:space="preserve"> if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PAGE </w:instrText>
    </w:r>
    <w:r>
      <w:rPr>
        <w:b/>
        <w:lang w:val="en-NZ"/>
      </w:rPr>
      <w:fldChar w:fldCharType="separate"/>
    </w:r>
    <w:r w:rsidR="001C65D2">
      <w:rPr>
        <w:b/>
        <w:noProof/>
        <w:lang w:val="en-NZ"/>
      </w:rPr>
      <w:instrText>3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=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NUMPAGES </w:instrText>
    </w:r>
    <w:r>
      <w:rPr>
        <w:b/>
        <w:lang w:val="en-NZ"/>
      </w:rPr>
      <w:fldChar w:fldCharType="separate"/>
    </w:r>
    <w:r w:rsidR="002E30A9">
      <w:rPr>
        <w:b/>
        <w:noProof/>
        <w:lang w:val="en-NZ"/>
      </w:rPr>
      <w:instrText>2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"__________________________" </w:instrText>
    </w:r>
    <w:r>
      <w:rPr>
        <w:b/>
        <w:lang w:val="en-N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AF72B" w14:textId="77777777" w:rsidR="00B95D0D" w:rsidRDefault="00B95D0D">
      <w:r>
        <w:separator/>
      </w:r>
    </w:p>
  </w:footnote>
  <w:footnote w:type="continuationSeparator" w:id="0">
    <w:p w14:paraId="1F5AC428" w14:textId="77777777" w:rsidR="00B95D0D" w:rsidRDefault="00B9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b/>
      </w:rPr>
      <w:alias w:val="Course code"/>
      <w:tag w:val="Course_x0020_code"/>
      <w:id w:val="-91085653"/>
      <w:placeholder>
        <w:docPart w:val="6DF5D88BB0474B8CBB8BB9CBD870A9E6"/>
      </w:placeholder>
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Course_x0020_code[1]" w:storeItemID="{862E3090-585E-4A02-9542-11F15B905F89}"/>
      <w:text/>
    </w:sdtPr>
    <w:sdtEndPr>
      <w:rPr>
        <w:rStyle w:val="PageNumber"/>
      </w:rPr>
    </w:sdtEndPr>
    <w:sdtContent>
      <w:p w14:paraId="474AA334" w14:textId="16119568" w:rsidR="003E4DF8" w:rsidRPr="00FB2B2F" w:rsidRDefault="00AF5C8B" w:rsidP="00207BFB">
        <w:pPr>
          <w:pStyle w:val="Header"/>
          <w:tabs>
            <w:tab w:val="clear" w:pos="4153"/>
            <w:tab w:val="clear" w:pos="8306"/>
            <w:tab w:val="left" w:pos="1980"/>
          </w:tabs>
          <w:jc w:val="right"/>
          <w:rPr>
            <w:rStyle w:val="PageNumber"/>
            <w:b/>
          </w:rPr>
        </w:pPr>
        <w:r>
          <w:rPr>
            <w:rStyle w:val="PageNumber"/>
            <w:b/>
            <w:lang w:val="en-NZ"/>
          </w:rPr>
          <w:t xml:space="preserve">SOFTENG 350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9EE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" w15:restartNumberingAfterBreak="0">
    <w:nsid w:val="17072895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2" w15:restartNumberingAfterBreak="0">
    <w:nsid w:val="1909190E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3" w15:restartNumberingAfterBreak="0">
    <w:nsid w:val="221E232F"/>
    <w:multiLevelType w:val="hybridMultilevel"/>
    <w:tmpl w:val="063A22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3044"/>
    <w:multiLevelType w:val="hybridMultilevel"/>
    <w:tmpl w:val="09D21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96344"/>
    <w:multiLevelType w:val="multilevel"/>
    <w:tmpl w:val="B2ACDF00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37" w:hanging="357"/>
      </w:pPr>
      <w:rPr>
        <w:rFonts w:hint="default"/>
      </w:rPr>
    </w:lvl>
  </w:abstractNum>
  <w:abstractNum w:abstractNumId="6" w15:restartNumberingAfterBreak="0">
    <w:nsid w:val="532A4401"/>
    <w:multiLevelType w:val="hybridMultilevel"/>
    <w:tmpl w:val="7A3CF4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80A9B"/>
    <w:multiLevelType w:val="hybridMultilevel"/>
    <w:tmpl w:val="399C664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90259"/>
    <w:multiLevelType w:val="multilevel"/>
    <w:tmpl w:val="6832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8850D4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0" w15:restartNumberingAfterBreak="0">
    <w:nsid w:val="5CDA5B28"/>
    <w:multiLevelType w:val="hybridMultilevel"/>
    <w:tmpl w:val="D9D205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70DAC"/>
    <w:multiLevelType w:val="hybridMultilevel"/>
    <w:tmpl w:val="533A5ED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5E2D2D78"/>
    <w:multiLevelType w:val="hybridMultilevel"/>
    <w:tmpl w:val="378425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D7DCB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4" w15:restartNumberingAfterBreak="0">
    <w:nsid w:val="61361441"/>
    <w:multiLevelType w:val="hybridMultilevel"/>
    <w:tmpl w:val="647453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F21A4"/>
    <w:multiLevelType w:val="hybridMultilevel"/>
    <w:tmpl w:val="6A4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80DCE"/>
    <w:multiLevelType w:val="multilevel"/>
    <w:tmpl w:val="7EC6F45A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665"/>
        </w:tabs>
        <w:ind w:left="2665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37" w:hanging="357"/>
      </w:pPr>
      <w:rPr>
        <w:rFonts w:hint="default"/>
      </w:rPr>
    </w:lvl>
  </w:abstractNum>
  <w:abstractNum w:abstractNumId="17" w15:restartNumberingAfterBreak="0">
    <w:nsid w:val="682F2D25"/>
    <w:multiLevelType w:val="hybridMultilevel"/>
    <w:tmpl w:val="1A9E66B2"/>
    <w:lvl w:ilvl="0" w:tplc="01CE92B8">
      <w:numFmt w:val="bullet"/>
      <w:lvlText w:val="-"/>
      <w:lvlJc w:val="left"/>
      <w:pPr>
        <w:ind w:left="1035" w:hanging="675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F78CA"/>
    <w:multiLevelType w:val="hybridMultilevel"/>
    <w:tmpl w:val="52DC11A8"/>
    <w:lvl w:ilvl="0" w:tplc="2EE0D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9"/>
    <w:rsid w:val="00003B18"/>
    <w:rsid w:val="0001003B"/>
    <w:rsid w:val="00015C58"/>
    <w:rsid w:val="00027A91"/>
    <w:rsid w:val="00057B53"/>
    <w:rsid w:val="000670E3"/>
    <w:rsid w:val="00072CEB"/>
    <w:rsid w:val="0007387A"/>
    <w:rsid w:val="0007784B"/>
    <w:rsid w:val="00095B05"/>
    <w:rsid w:val="000A2DBA"/>
    <w:rsid w:val="000C5449"/>
    <w:rsid w:val="000C6F52"/>
    <w:rsid w:val="000D1BEF"/>
    <w:rsid w:val="000E0B1E"/>
    <w:rsid w:val="000E23C3"/>
    <w:rsid w:val="000E5127"/>
    <w:rsid w:val="000F0E4E"/>
    <w:rsid w:val="000F24B9"/>
    <w:rsid w:val="000F4184"/>
    <w:rsid w:val="00103118"/>
    <w:rsid w:val="00104724"/>
    <w:rsid w:val="00113204"/>
    <w:rsid w:val="00116FA9"/>
    <w:rsid w:val="00117767"/>
    <w:rsid w:val="00120973"/>
    <w:rsid w:val="00122D02"/>
    <w:rsid w:val="00131BD6"/>
    <w:rsid w:val="00140B31"/>
    <w:rsid w:val="0016776B"/>
    <w:rsid w:val="001956F9"/>
    <w:rsid w:val="001B29E6"/>
    <w:rsid w:val="001B4665"/>
    <w:rsid w:val="001C4918"/>
    <w:rsid w:val="001C65D2"/>
    <w:rsid w:val="001E10E7"/>
    <w:rsid w:val="002002B4"/>
    <w:rsid w:val="00202302"/>
    <w:rsid w:val="00203104"/>
    <w:rsid w:val="002048E7"/>
    <w:rsid w:val="002075E8"/>
    <w:rsid w:val="00207BFB"/>
    <w:rsid w:val="00214A44"/>
    <w:rsid w:val="00223977"/>
    <w:rsid w:val="00223CF8"/>
    <w:rsid w:val="00231A02"/>
    <w:rsid w:val="002333A0"/>
    <w:rsid w:val="00241F9D"/>
    <w:rsid w:val="00242C68"/>
    <w:rsid w:val="00244BE2"/>
    <w:rsid w:val="00251AAA"/>
    <w:rsid w:val="002525F0"/>
    <w:rsid w:val="00262CCB"/>
    <w:rsid w:val="002675A7"/>
    <w:rsid w:val="00276737"/>
    <w:rsid w:val="002906B9"/>
    <w:rsid w:val="00293150"/>
    <w:rsid w:val="002940EC"/>
    <w:rsid w:val="00295803"/>
    <w:rsid w:val="002A6FCB"/>
    <w:rsid w:val="002C6F36"/>
    <w:rsid w:val="002E30A9"/>
    <w:rsid w:val="002F2E11"/>
    <w:rsid w:val="002F35DE"/>
    <w:rsid w:val="003018C8"/>
    <w:rsid w:val="0030375D"/>
    <w:rsid w:val="00304173"/>
    <w:rsid w:val="00327101"/>
    <w:rsid w:val="0033092C"/>
    <w:rsid w:val="00330E7D"/>
    <w:rsid w:val="00331A78"/>
    <w:rsid w:val="00331E35"/>
    <w:rsid w:val="00333604"/>
    <w:rsid w:val="00342BF2"/>
    <w:rsid w:val="00343890"/>
    <w:rsid w:val="00361870"/>
    <w:rsid w:val="0037709B"/>
    <w:rsid w:val="00380412"/>
    <w:rsid w:val="003954DB"/>
    <w:rsid w:val="003B4E23"/>
    <w:rsid w:val="003E29C8"/>
    <w:rsid w:val="003E4A1D"/>
    <w:rsid w:val="003E4DF8"/>
    <w:rsid w:val="00431FA6"/>
    <w:rsid w:val="00432533"/>
    <w:rsid w:val="00432FCD"/>
    <w:rsid w:val="00436DA0"/>
    <w:rsid w:val="004700E4"/>
    <w:rsid w:val="00475C7F"/>
    <w:rsid w:val="00487F70"/>
    <w:rsid w:val="00493E31"/>
    <w:rsid w:val="004A204E"/>
    <w:rsid w:val="004A2B38"/>
    <w:rsid w:val="004A343D"/>
    <w:rsid w:val="004B1276"/>
    <w:rsid w:val="004B52B5"/>
    <w:rsid w:val="004B7D10"/>
    <w:rsid w:val="004C3677"/>
    <w:rsid w:val="004C7851"/>
    <w:rsid w:val="004D6D79"/>
    <w:rsid w:val="004F0F49"/>
    <w:rsid w:val="00513844"/>
    <w:rsid w:val="005307C3"/>
    <w:rsid w:val="005327C4"/>
    <w:rsid w:val="00541DCA"/>
    <w:rsid w:val="00556129"/>
    <w:rsid w:val="00567B10"/>
    <w:rsid w:val="00567DEC"/>
    <w:rsid w:val="0058474F"/>
    <w:rsid w:val="00585045"/>
    <w:rsid w:val="0059150E"/>
    <w:rsid w:val="0059241D"/>
    <w:rsid w:val="005A4829"/>
    <w:rsid w:val="005C168F"/>
    <w:rsid w:val="005C1999"/>
    <w:rsid w:val="005D1737"/>
    <w:rsid w:val="005D74A9"/>
    <w:rsid w:val="005E1308"/>
    <w:rsid w:val="005F174E"/>
    <w:rsid w:val="005F2A18"/>
    <w:rsid w:val="005F54DB"/>
    <w:rsid w:val="00603D90"/>
    <w:rsid w:val="00603E9A"/>
    <w:rsid w:val="00605E87"/>
    <w:rsid w:val="0063027D"/>
    <w:rsid w:val="00641DC9"/>
    <w:rsid w:val="00654C18"/>
    <w:rsid w:val="00665352"/>
    <w:rsid w:val="006661E6"/>
    <w:rsid w:val="00672AA6"/>
    <w:rsid w:val="0067478A"/>
    <w:rsid w:val="00685B91"/>
    <w:rsid w:val="00687C58"/>
    <w:rsid w:val="00697CE5"/>
    <w:rsid w:val="006A0559"/>
    <w:rsid w:val="006B3905"/>
    <w:rsid w:val="006B49EF"/>
    <w:rsid w:val="006C00BF"/>
    <w:rsid w:val="006D6AF4"/>
    <w:rsid w:val="006E4740"/>
    <w:rsid w:val="00711C96"/>
    <w:rsid w:val="00721D9C"/>
    <w:rsid w:val="00722BE7"/>
    <w:rsid w:val="0075057E"/>
    <w:rsid w:val="0075182C"/>
    <w:rsid w:val="0076660F"/>
    <w:rsid w:val="00771CFB"/>
    <w:rsid w:val="00792F0B"/>
    <w:rsid w:val="007A015F"/>
    <w:rsid w:val="007B0DD3"/>
    <w:rsid w:val="007C25AD"/>
    <w:rsid w:val="007D089C"/>
    <w:rsid w:val="007D1DE8"/>
    <w:rsid w:val="007E343F"/>
    <w:rsid w:val="007E5516"/>
    <w:rsid w:val="007E5E4C"/>
    <w:rsid w:val="007F394E"/>
    <w:rsid w:val="00816996"/>
    <w:rsid w:val="00821754"/>
    <w:rsid w:val="0083540E"/>
    <w:rsid w:val="00841B59"/>
    <w:rsid w:val="008570C8"/>
    <w:rsid w:val="00861CBB"/>
    <w:rsid w:val="00871351"/>
    <w:rsid w:val="00873472"/>
    <w:rsid w:val="008800EA"/>
    <w:rsid w:val="008B2953"/>
    <w:rsid w:val="008B3375"/>
    <w:rsid w:val="008D06F5"/>
    <w:rsid w:val="008D36DF"/>
    <w:rsid w:val="008F1270"/>
    <w:rsid w:val="008F6421"/>
    <w:rsid w:val="008F6862"/>
    <w:rsid w:val="00915BD5"/>
    <w:rsid w:val="00916514"/>
    <w:rsid w:val="00920904"/>
    <w:rsid w:val="0092725A"/>
    <w:rsid w:val="00927B9D"/>
    <w:rsid w:val="00936A90"/>
    <w:rsid w:val="00937C70"/>
    <w:rsid w:val="009470F5"/>
    <w:rsid w:val="0098122E"/>
    <w:rsid w:val="0098134F"/>
    <w:rsid w:val="00984293"/>
    <w:rsid w:val="009A669A"/>
    <w:rsid w:val="009B47D5"/>
    <w:rsid w:val="009D26A6"/>
    <w:rsid w:val="009E016D"/>
    <w:rsid w:val="009E0D42"/>
    <w:rsid w:val="00A00153"/>
    <w:rsid w:val="00A1169A"/>
    <w:rsid w:val="00A310AB"/>
    <w:rsid w:val="00A41518"/>
    <w:rsid w:val="00A47012"/>
    <w:rsid w:val="00A50789"/>
    <w:rsid w:val="00A87594"/>
    <w:rsid w:val="00AA0165"/>
    <w:rsid w:val="00AC419E"/>
    <w:rsid w:val="00AF1466"/>
    <w:rsid w:val="00AF5C8B"/>
    <w:rsid w:val="00B00B29"/>
    <w:rsid w:val="00B14C88"/>
    <w:rsid w:val="00B244E2"/>
    <w:rsid w:val="00B25BA1"/>
    <w:rsid w:val="00B261FC"/>
    <w:rsid w:val="00B423ED"/>
    <w:rsid w:val="00B42BF1"/>
    <w:rsid w:val="00B46B12"/>
    <w:rsid w:val="00B545F5"/>
    <w:rsid w:val="00B56F4F"/>
    <w:rsid w:val="00B613E7"/>
    <w:rsid w:val="00B949C2"/>
    <w:rsid w:val="00B95D0D"/>
    <w:rsid w:val="00BA48CF"/>
    <w:rsid w:val="00BA5934"/>
    <w:rsid w:val="00BA7D89"/>
    <w:rsid w:val="00BB4185"/>
    <w:rsid w:val="00BB4A93"/>
    <w:rsid w:val="00BC69E7"/>
    <w:rsid w:val="00BC7CAF"/>
    <w:rsid w:val="00BE3EC3"/>
    <w:rsid w:val="00BE4F1C"/>
    <w:rsid w:val="00C06FBD"/>
    <w:rsid w:val="00C1272F"/>
    <w:rsid w:val="00C1399E"/>
    <w:rsid w:val="00C448C2"/>
    <w:rsid w:val="00C52483"/>
    <w:rsid w:val="00C66F89"/>
    <w:rsid w:val="00C70AA1"/>
    <w:rsid w:val="00C70D57"/>
    <w:rsid w:val="00C86B86"/>
    <w:rsid w:val="00C96BB4"/>
    <w:rsid w:val="00C97187"/>
    <w:rsid w:val="00CA0588"/>
    <w:rsid w:val="00CA1132"/>
    <w:rsid w:val="00CA227E"/>
    <w:rsid w:val="00CC23B2"/>
    <w:rsid w:val="00CD68A1"/>
    <w:rsid w:val="00D07ED7"/>
    <w:rsid w:val="00D11B17"/>
    <w:rsid w:val="00D313C4"/>
    <w:rsid w:val="00D66953"/>
    <w:rsid w:val="00D7207F"/>
    <w:rsid w:val="00D73251"/>
    <w:rsid w:val="00D75445"/>
    <w:rsid w:val="00D830C3"/>
    <w:rsid w:val="00D94C8C"/>
    <w:rsid w:val="00DB121C"/>
    <w:rsid w:val="00DE0624"/>
    <w:rsid w:val="00DE64C5"/>
    <w:rsid w:val="00DF6CA1"/>
    <w:rsid w:val="00E02563"/>
    <w:rsid w:val="00E142E3"/>
    <w:rsid w:val="00E20366"/>
    <w:rsid w:val="00E227AA"/>
    <w:rsid w:val="00E246F8"/>
    <w:rsid w:val="00E42E9B"/>
    <w:rsid w:val="00E5062A"/>
    <w:rsid w:val="00E519E9"/>
    <w:rsid w:val="00E52621"/>
    <w:rsid w:val="00E6747A"/>
    <w:rsid w:val="00E67684"/>
    <w:rsid w:val="00E73FAC"/>
    <w:rsid w:val="00E779A5"/>
    <w:rsid w:val="00E91F75"/>
    <w:rsid w:val="00E91FF3"/>
    <w:rsid w:val="00E94604"/>
    <w:rsid w:val="00EC3174"/>
    <w:rsid w:val="00ED29CF"/>
    <w:rsid w:val="00EE6292"/>
    <w:rsid w:val="00EF5019"/>
    <w:rsid w:val="00F016FE"/>
    <w:rsid w:val="00F0259C"/>
    <w:rsid w:val="00F16086"/>
    <w:rsid w:val="00F17B29"/>
    <w:rsid w:val="00F215C4"/>
    <w:rsid w:val="00F4790D"/>
    <w:rsid w:val="00F57597"/>
    <w:rsid w:val="00F66B4D"/>
    <w:rsid w:val="00F86B91"/>
    <w:rsid w:val="00F91C95"/>
    <w:rsid w:val="00F96A31"/>
    <w:rsid w:val="00FA3C11"/>
    <w:rsid w:val="00FA4A3D"/>
    <w:rsid w:val="00FB2B2F"/>
    <w:rsid w:val="00FB304F"/>
    <w:rsid w:val="00FC12DE"/>
    <w:rsid w:val="00FC2877"/>
    <w:rsid w:val="00FD5B7A"/>
    <w:rsid w:val="00FE319F"/>
    <w:rsid w:val="00FF406C"/>
    <w:rsid w:val="00FF5531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B4E87"/>
  <w15:docId w15:val="{22F49035-91DF-4EA9-AC10-50FA9B32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F575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057B53"/>
    <w:rPr>
      <w:color w:val="808080"/>
    </w:rPr>
  </w:style>
  <w:style w:type="paragraph" w:styleId="BalloonText">
    <w:name w:val="Balloon Text"/>
    <w:basedOn w:val="Normal"/>
    <w:link w:val="BalloonTextChar"/>
    <w:rsid w:val="00057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7B53"/>
    <w:rPr>
      <w:rFonts w:ascii="Tahoma" w:hAnsi="Tahoma" w:cs="Tahoma"/>
      <w:sz w:val="16"/>
      <w:szCs w:val="16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0E7D"/>
    <w:rPr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3E29C8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261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61F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61FC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6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61FC"/>
    <w:rPr>
      <w:b/>
      <w:bCs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0D1B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61870"/>
    <w:rPr>
      <w:color w:val="800080" w:themeColor="followedHyperlink"/>
      <w:u w:val="single"/>
    </w:rPr>
  </w:style>
  <w:style w:type="character" w:customStyle="1" w:styleId="OutlineCourseOutlinehdgChar">
    <w:name w:val="Outline Course Outline hdg Char"/>
    <w:basedOn w:val="DefaultParagraphFont"/>
    <w:rsid w:val="00567DEC"/>
    <w:rPr>
      <w:rFonts w:ascii="Arial" w:hAnsi="Arial"/>
      <w:b/>
      <w:noProof w:val="0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canvas.auckland.ac.nz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auckland.ac.nz/uoa/home/about/teaching-learning/honesty/tl-uni-regs-statutes-guidelines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cases.canvaslms.com/liveagentchat?chattype=student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li001\Downloads\COMPSCI%20705%20(1165)%20-%20Cover_pag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BBB5B5B16F4090B8EFF19747315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FF89C-44D3-4594-8513-52848D3E5285}"/>
      </w:docPartPr>
      <w:docPartBody>
        <w:p w:rsidR="00E6359B" w:rsidRDefault="00816D1D">
          <w:pPr>
            <w:pStyle w:val="80BBB5B5B16F4090B8EFF19747315869"/>
          </w:pPr>
          <w:r w:rsidRPr="00ED2B16">
            <w:rPr>
              <w:rStyle w:val="PlaceholderText"/>
            </w:rPr>
            <w:t>[Term Description]</w:t>
          </w:r>
        </w:p>
      </w:docPartBody>
    </w:docPart>
    <w:docPart>
      <w:docPartPr>
        <w:name w:val="A04BDBF618E84EE5ABC22A2ABDF4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C787E-6EB2-4650-B494-7EE55671DC0F}"/>
      </w:docPartPr>
      <w:docPartBody>
        <w:p w:rsidR="00E6359B" w:rsidRDefault="00816D1D">
          <w:pPr>
            <w:pStyle w:val="A04BDBF618E84EE5ABC22A2ABDF4DA92"/>
          </w:pPr>
          <w:r w:rsidRPr="00FD4501">
            <w:rPr>
              <w:rStyle w:val="PlaceholderText"/>
            </w:rPr>
            <w:t>[Taught campus(es)]</w:t>
          </w:r>
        </w:p>
      </w:docPartBody>
    </w:docPart>
    <w:docPart>
      <w:docPartPr>
        <w:name w:val="D89A9D0804F54BA19D4DCD5CCF18A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8E31-A3EF-417F-9552-C8E25F080CC2}"/>
      </w:docPartPr>
      <w:docPartBody>
        <w:p w:rsidR="00E6359B" w:rsidRDefault="00816D1D">
          <w:pPr>
            <w:pStyle w:val="D89A9D0804F54BA19D4DCD5CCF18AF9C"/>
          </w:pPr>
          <w:r w:rsidRPr="00ED2B16">
            <w:rPr>
              <w:rStyle w:val="PlaceholderText"/>
            </w:rPr>
            <w:t>[Long Subject]</w:t>
          </w:r>
        </w:p>
      </w:docPartBody>
    </w:docPart>
    <w:docPart>
      <w:docPartPr>
        <w:name w:val="BE6EE58107FE49FCBBE427A925A03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968C1-6A1F-4EC7-83B7-90A0B9FD016F}"/>
      </w:docPartPr>
      <w:docPartBody>
        <w:p w:rsidR="00E6359B" w:rsidRDefault="00816D1D">
          <w:pPr>
            <w:pStyle w:val="BE6EE58107FE49FCBBE427A925A03785"/>
          </w:pPr>
          <w:r w:rsidRPr="00F00FB3">
            <w:rPr>
              <w:rStyle w:val="PlaceholderText"/>
            </w:rPr>
            <w:t>[Full Course Title]</w:t>
          </w:r>
        </w:p>
      </w:docPartBody>
    </w:docPart>
    <w:docPart>
      <w:docPartPr>
        <w:name w:val="6DF5D88BB0474B8CBB8BB9CBD870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BBEF-579B-448A-8695-E746699F5A18}"/>
      </w:docPartPr>
      <w:docPartBody>
        <w:p w:rsidR="00E6359B" w:rsidRDefault="00816D1D">
          <w:pPr>
            <w:pStyle w:val="6DF5D88BB0474B8CBB8BB9CBD870A9E6"/>
          </w:pPr>
          <w:r w:rsidRPr="00FD4501">
            <w:rPr>
              <w:rStyle w:val="PlaceholderText"/>
            </w:rPr>
            <w:t>[Exam duration]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D1D"/>
    <w:rsid w:val="00034EF7"/>
    <w:rsid w:val="000D5469"/>
    <w:rsid w:val="000D7D8A"/>
    <w:rsid w:val="000E1559"/>
    <w:rsid w:val="001263AA"/>
    <w:rsid w:val="0035274C"/>
    <w:rsid w:val="00357C82"/>
    <w:rsid w:val="003F4B61"/>
    <w:rsid w:val="00415590"/>
    <w:rsid w:val="00436AC3"/>
    <w:rsid w:val="00493B8F"/>
    <w:rsid w:val="00500C1A"/>
    <w:rsid w:val="00550DA4"/>
    <w:rsid w:val="00613E53"/>
    <w:rsid w:val="006A1D0D"/>
    <w:rsid w:val="00716AA1"/>
    <w:rsid w:val="00737A7A"/>
    <w:rsid w:val="007F3875"/>
    <w:rsid w:val="00816D1D"/>
    <w:rsid w:val="008E429B"/>
    <w:rsid w:val="0095270A"/>
    <w:rsid w:val="00992344"/>
    <w:rsid w:val="009B3B33"/>
    <w:rsid w:val="009F743C"/>
    <w:rsid w:val="00A1416C"/>
    <w:rsid w:val="00B04AC0"/>
    <w:rsid w:val="00B7179F"/>
    <w:rsid w:val="00C529A1"/>
    <w:rsid w:val="00CE29DF"/>
    <w:rsid w:val="00CE6861"/>
    <w:rsid w:val="00D61329"/>
    <w:rsid w:val="00D633A4"/>
    <w:rsid w:val="00E6359B"/>
    <w:rsid w:val="00E97C0F"/>
    <w:rsid w:val="00F270CA"/>
    <w:rsid w:val="00F36246"/>
    <w:rsid w:val="00F920CF"/>
    <w:rsid w:val="00F93187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187"/>
    <w:rPr>
      <w:color w:val="808080"/>
    </w:rPr>
  </w:style>
  <w:style w:type="paragraph" w:customStyle="1" w:styleId="80BBB5B5B16F4090B8EFF19747315869">
    <w:name w:val="80BBB5B5B16F4090B8EFF19747315869"/>
  </w:style>
  <w:style w:type="paragraph" w:customStyle="1" w:styleId="A04BDBF618E84EE5ABC22A2ABDF4DA92">
    <w:name w:val="A04BDBF618E84EE5ABC22A2ABDF4DA92"/>
  </w:style>
  <w:style w:type="paragraph" w:customStyle="1" w:styleId="D89A9D0804F54BA19D4DCD5CCF18AF9C">
    <w:name w:val="D89A9D0804F54BA19D4DCD5CCF18AF9C"/>
  </w:style>
  <w:style w:type="paragraph" w:customStyle="1" w:styleId="BE6EE58107FE49FCBBE427A925A03785">
    <w:name w:val="BE6EE58107FE49FCBBE427A925A03785"/>
  </w:style>
  <w:style w:type="paragraph" w:customStyle="1" w:styleId="6DF5D88BB0474B8CBB8BB9CBD870A9E6">
    <w:name w:val="6DF5D88BB0474B8CBB8BB9CBD870A9E6"/>
  </w:style>
  <w:style w:type="paragraph" w:customStyle="1" w:styleId="9236E813A5F645F4A74716BDE0872975">
    <w:name w:val="9236E813A5F645F4A74716BDE0872975"/>
    <w:rsid w:val="00F93187"/>
    <w:rPr>
      <w:lang w:eastAsia="ko-KR"/>
    </w:rPr>
  </w:style>
  <w:style w:type="paragraph" w:customStyle="1" w:styleId="8A3F4D9F28D44D40A2DB6EE3389ACFE2">
    <w:name w:val="8A3F4D9F28D44D40A2DB6EE3389ACFE2"/>
    <w:rsid w:val="00F93187"/>
    <w:rPr>
      <w:lang w:eastAsia="ko-KR"/>
    </w:rPr>
  </w:style>
  <w:style w:type="paragraph" w:customStyle="1" w:styleId="8AFEE1C6BB964F938E6608733294E0B2">
    <w:name w:val="8AFEE1C6BB964F938E6608733294E0B2"/>
    <w:rsid w:val="00F93187"/>
    <w:rPr>
      <w:lang w:eastAsia="ko-KR"/>
    </w:rPr>
  </w:style>
  <w:style w:type="paragraph" w:customStyle="1" w:styleId="1AB00543E0B34995A7F73E79D44C0A1A">
    <w:name w:val="1AB00543E0B34995A7F73E79D44C0A1A"/>
    <w:rsid w:val="00F93187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rmLong xmlns="5748840d-e762-4c8a-a780-8bdce0ab7583">FIRST SEMESTER, 2020</TermLong>
    <Long_x0020_Subject xmlns="5748840d-e762-4c8a-a780-8bdce0ab7583">SOFTWARE ENGINEERING</Long_x0020_Subject>
    <Exam_x0020_Title xmlns="5748840d-e762-4c8a-a780-8bdce0ab7583">COMPSCI 705 (1165)</Exam_x0020_Title>
    <Taught_x0020_campus_x0028_es_x0029_ xmlns="5748840d-e762-4c8a-a780-8bdce0ab7583">City</Taught_x0020_campus_x0028_es_x0029_>
    <Full_x0020_Title xmlns="5748840d-e762-4c8a-a780-8bdce0ab7583">Human Computer Interaction</Full_x0020_Title>
    <Exam_x0020_duration xmlns="5748840d-e762-4c8a-a780-8bdce0ab7583">ONE HUNDRED TWENTY</Exam_x0020_duration>
    <Course_x0020_code xmlns="5748840d-e762-4c8a-a780-8bdce0ab7583">SOFTENG 350 </Course_x0020_code>
    <Examined_x0020_campus_x0028_es_x0029_ xmlns="5748840d-e762-4c8a-a780-8bdce0ab7583">City</Examined_x0020_campus_x0028_es_x0029_>
  </documentManagement>
</p:properties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UOA Exam Cover Page" ma:contentTypeID="0x0101002348DD886E386A45B3E741C548EBB537005E7C7DBC6008FF4BB6403F4D4C2FF208" ma:contentTypeVersion="66" ma:contentTypeDescription="" ma:contentTypeScope="" ma:versionID="a783f8109fb4d0829d2289d40d2e824c">
  <xsd:schema xmlns:xsd="http://www.w3.org/2001/XMLSchema" xmlns:xs="http://www.w3.org/2001/XMLSchema" xmlns:p="http://schemas.microsoft.com/office/2006/metadata/properties" xmlns:ns2="5748840d-e762-4c8a-a780-8bdce0ab7583" targetNamespace="http://schemas.microsoft.com/office/2006/metadata/properties" ma:root="true" ma:fieldsID="6950de8fd338e643c9cac033fed9a2da" ns2:_="">
    <xsd:import namespace="5748840d-e762-4c8a-a780-8bdce0ab7583"/>
    <xsd:element name="properties">
      <xsd:complexType>
        <xsd:sequence>
          <xsd:element name="documentManagement">
            <xsd:complexType>
              <xsd:all>
                <xsd:element ref="ns2:Full_x0020_Title" minOccurs="0"/>
                <xsd:element ref="ns2:Exam_x0020_duration" minOccurs="0"/>
                <xsd:element ref="ns2:TermLong" minOccurs="0"/>
                <xsd:element ref="ns2:Taught_x0020_campus_x0028_es_x0029_" minOccurs="0"/>
                <xsd:element ref="ns2:Long_x0020_Subject" minOccurs="0"/>
                <xsd:element ref="ns2:Exam_x0020_Title" minOccurs="0"/>
                <xsd:element ref="ns2:Course_x0020_code" minOccurs="0"/>
                <xsd:element ref="ns2:Examined_x0020_campus_x0028_e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8840d-e762-4c8a-a780-8bdce0ab7583" elementFormDefault="qualified">
    <xsd:import namespace="http://schemas.microsoft.com/office/2006/documentManagement/types"/>
    <xsd:import namespace="http://schemas.microsoft.com/office/infopath/2007/PartnerControls"/>
    <xsd:element name="Full_x0020_Title" ma:index="8" nillable="true" ma:displayName="Full Course Title" ma:hidden="true" ma:internalName="Full_x0020_Title" ma:readOnly="false">
      <xsd:simpleType>
        <xsd:restriction base="dms:Text">
          <xsd:maxLength value="255"/>
        </xsd:restriction>
      </xsd:simpleType>
    </xsd:element>
    <xsd:element name="Exam_x0020_duration" ma:index="9" nillable="true" ma:displayName="Exam duration" ma:hidden="true" ma:internalName="Exam_x0020_duration" ma:readOnly="false">
      <xsd:simpleType>
        <xsd:restriction base="dms:Text">
          <xsd:maxLength value="255"/>
        </xsd:restriction>
      </xsd:simpleType>
    </xsd:element>
    <xsd:element name="TermLong" ma:index="10" nillable="true" ma:displayName="Term Description" ma:hidden="true" ma:internalName="TermLong" ma:readOnly="false">
      <xsd:simpleType>
        <xsd:restriction base="dms:Text">
          <xsd:maxLength value="255"/>
        </xsd:restriction>
      </xsd:simpleType>
    </xsd:element>
    <xsd:element name="Taught_x0020_campus_x0028_es_x0029_" ma:index="11" nillable="true" ma:displayName="Taught campus(es)" ma:hidden="true" ma:internalName="Taught_x0020_campus_x0028_es_x0029_" ma:readOnly="false">
      <xsd:simpleType>
        <xsd:restriction base="dms:Text">
          <xsd:maxLength value="255"/>
        </xsd:restriction>
      </xsd:simpleType>
    </xsd:element>
    <xsd:element name="Long_x0020_Subject" ma:index="12" nillable="true" ma:displayName="Long Subject" ma:hidden="true" ma:internalName="Long_x0020_Subject" ma:readOnly="false">
      <xsd:simpleType>
        <xsd:restriction base="dms:Text">
          <xsd:maxLength value="255"/>
        </xsd:restriction>
      </xsd:simpleType>
    </xsd:element>
    <xsd:element name="Exam_x0020_Title" ma:index="13" nillable="true" ma:displayName="Exam Title" ma:hidden="true" ma:indexed="true" ma:internalName="Exam_x0020_Title" ma:readOnly="false">
      <xsd:simpleType>
        <xsd:restriction base="dms:Text"/>
      </xsd:simpleType>
    </xsd:element>
    <xsd:element name="Course_x0020_code" ma:index="14" nillable="true" ma:displayName="Course code" ma:hidden="true" ma:internalName="Course_x0020_code" ma:readOnly="false">
      <xsd:simpleType>
        <xsd:restriction base="dms:Text">
          <xsd:maxLength value="255"/>
        </xsd:restriction>
      </xsd:simpleType>
    </xsd:element>
    <xsd:element name="Examined_x0020_campus_x0028_es_x0029_" ma:index="18" nillable="true" ma:displayName="Examined campus(es)" ma:hidden="true" ma:internalName="Examined_x0020_campus_x0028_es_x0029_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displayName="Full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D576-8942-4C21-9F64-6D790029A39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3663CF1-6A27-4EF7-9910-FE0EEBDDC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E3090-585E-4A02-9542-11F15B905F89}">
  <ds:schemaRefs>
    <ds:schemaRef ds:uri="http://schemas.microsoft.com/office/2006/metadata/properties"/>
    <ds:schemaRef ds:uri="http://schemas.microsoft.com/office/infopath/2007/PartnerControls"/>
    <ds:schemaRef ds:uri="5748840d-e762-4c8a-a780-8bdce0ab7583"/>
  </ds:schemaRefs>
</ds:datastoreItem>
</file>

<file path=customXml/itemProps4.xml><?xml version="1.0" encoding="utf-8"?>
<ds:datastoreItem xmlns:ds="http://schemas.openxmlformats.org/officeDocument/2006/customXml" ds:itemID="{4E94AC82-50B2-48DC-9EFF-6AD0242DD23A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F21E507E-9FA9-48B9-BE58-33A401C6D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8840d-e762-4c8a-a780-8bdce0ab7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D2FED3D-7F86-49B4-A067-16180158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COMPSCI 705 (1165) - Cover_page_template.dotx</Template>
  <TotalTime>3</TotalTime>
  <Pages>8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 template</vt:lpstr>
    </vt:vector>
  </TitlesOfParts>
  <Company>mj</Company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 template</dc:title>
  <dc:subject/>
  <dc:creator>Beryl Plimmer</dc:creator>
  <cp:keywords/>
  <dc:description/>
  <cp:lastModifiedBy>Aiden Burgess</cp:lastModifiedBy>
  <cp:revision>6</cp:revision>
  <cp:lastPrinted>2016-04-13T00:13:00Z</cp:lastPrinted>
  <dcterms:created xsi:type="dcterms:W3CDTF">2020-06-04T05:26:00Z</dcterms:created>
  <dcterms:modified xsi:type="dcterms:W3CDTF">2020-06-18T01:07:00Z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m">
    <vt:lpwstr>Term</vt:lpwstr>
  </property>
  <property fmtid="{D5CDD505-2E9C-101B-9397-08002B2CF9AE}" pid="3" name="ContentTypeId">
    <vt:lpwstr>0x0101002348DD886E386A45B3E741C548EBB537005E7C7DBC6008FF4BB6403F4D4C2FF208</vt:lpwstr>
  </property>
  <property fmtid="{D5CDD505-2E9C-101B-9397-08002B2CF9AE}" pid="4" name="_docset_NoMedatataSyncRequired">
    <vt:lpwstr>False</vt:lpwstr>
  </property>
</Properties>
</file>